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0"/>
        </w:tabs>
        <w:ind w:leftChars="0"/>
      </w:pPr>
      <w:r>
        <w:rPr>
          <w:rFonts w:hint="eastAsia"/>
        </w:rPr>
        <w:t>[root@room9pc01 aubi]# git remote add origin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https://github.com/AuBiSY/aubi_deku.git</w:t>
      </w:r>
    </w:p>
    <w:p>
      <w:pPr>
        <w:pStyle w:val="2"/>
      </w:pPr>
      <w:r>
        <w:rPr>
          <w:rFonts w:hint="eastAsia"/>
        </w:rPr>
        <w:t>Git简介</w:t>
      </w:r>
    </w:p>
    <w:p>
      <w:pPr>
        <w:pStyle w:val="3"/>
        <w:ind w:firstLine="720"/>
      </w:pPr>
      <w:r>
        <w:t>Git是目前世界上最先进的</w:t>
      </w:r>
      <w:r>
        <w:rPr>
          <w:color w:val="FF0000"/>
        </w:rPr>
        <w:t>分布式版本</w:t>
      </w:r>
      <w:r>
        <w:t>控制系统。</w:t>
      </w:r>
    </w:p>
    <w:p>
      <w:pPr>
        <w:pStyle w:val="2"/>
      </w:pPr>
      <w:r>
        <w:t>Git与SVN主要的区别</w:t>
      </w:r>
    </w:p>
    <w:p>
      <w:pPr>
        <w:pStyle w:val="3"/>
        <w:ind w:firstLine="720"/>
      </w:pPr>
      <w:r>
        <w:t>Git是</w:t>
      </w:r>
      <w:r>
        <w:rPr>
          <w:color w:val="FF0000"/>
        </w:rPr>
        <w:t>分布式版本控制系统</w:t>
      </w:r>
    </w:p>
    <w:p>
      <w:pPr>
        <w:pStyle w:val="3"/>
        <w:ind w:firstLine="720"/>
      </w:pPr>
      <w:r>
        <w:rPr>
          <w:color w:val="FF0000"/>
        </w:rPr>
        <w:t>没有中央服务器</w:t>
      </w:r>
      <w:r>
        <w:t>的，每个人的电脑就是一个完整的版本库，这样，工作的时候就</w:t>
      </w:r>
      <w:r>
        <w:rPr>
          <w:color w:val="FF0000"/>
        </w:rPr>
        <w:t>不需要联网</w:t>
      </w:r>
      <w:r>
        <w:t>了，因为版本都是在自己的电脑上。</w:t>
      </w:r>
    </w:p>
    <w:p>
      <w:pPr>
        <w:pStyle w:val="3"/>
        <w:ind w:firstLine="720"/>
        <w:rPr>
          <w:lang w:val="en-US"/>
        </w:rPr>
      </w:pPr>
      <w:r>
        <w:t>既然</w:t>
      </w:r>
      <w:r>
        <w:rPr>
          <w:color w:val="FF0000"/>
        </w:rPr>
        <w:t>每个人的电脑都有一个完整的版本库</w:t>
      </w:r>
      <w:r>
        <w:t>，那多个人如何协作呢？比如说自己在电脑上改了文件A，其他人也在电脑上改了文件A，这时，你们两之间只需把各自的修改推送给对方，就可以互相看到对方的修改了。</w:t>
      </w:r>
    </w:p>
    <w:p>
      <w:pPr>
        <w:pStyle w:val="3"/>
        <w:ind w:firstLine="720"/>
      </w:pPr>
      <w:r>
        <w:t>SVN是</w:t>
      </w:r>
      <w:r>
        <w:rPr>
          <w:color w:val="FF0000"/>
        </w:rPr>
        <w:t>集中式版本控制系统</w:t>
      </w:r>
    </w:p>
    <w:p>
      <w:pPr>
        <w:pStyle w:val="3"/>
        <w:ind w:firstLine="720"/>
      </w:pPr>
      <w:r>
        <w:t>版本库是</w:t>
      </w:r>
      <w:r>
        <w:rPr>
          <w:color w:val="FF0000"/>
        </w:rPr>
        <w:t>集中放在中央服务器</w:t>
      </w:r>
      <w:r>
        <w:t>的，而干活的时候，用的都是自己的电脑，所以首先要从中央服务器哪里得到最新的版本，然后干活，干完后，需要把自己做完的活推送到中央服务器。</w:t>
      </w:r>
    </w:p>
    <w:p>
      <w:pPr>
        <w:pStyle w:val="3"/>
        <w:ind w:firstLine="720"/>
      </w:pPr>
      <w:r>
        <w:t>集中式版本控制系统是必须联网才能工作，如果在局域网还可以，带宽够大，速度够快，如果在互联网下，如果网速慢的话，就纳闷了。</w:t>
      </w: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下载安装git</w:t>
      </w:r>
    </w:p>
    <w:p>
      <w:pPr>
        <w:pStyle w:val="2"/>
      </w:pPr>
      <w:r>
        <w:rPr>
          <w:rFonts w:hint="eastAsia"/>
        </w:rPr>
        <w:t>配置用户名和邮箱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git config --global user.name "xxx"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git config --global user.email "</w:t>
      </w:r>
      <w:r>
        <w:rPr>
          <w:rFonts w:hint="eastAsia"/>
          <w:lang w:val="en-US"/>
        </w:rPr>
        <w:t>1111</w:t>
      </w:r>
      <w:r>
        <w:rPr>
          <w:lang w:val="en-US"/>
        </w:rPr>
        <w:t>@qq.com"</w:t>
      </w: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配置GitHub</w:t>
      </w:r>
    </w:p>
    <w:p>
      <w:pPr>
        <w:pStyle w:val="4"/>
      </w:pPr>
      <w:r>
        <w:rPr>
          <w:rFonts w:hint="eastAsia"/>
        </w:rPr>
        <w:t>注册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https://github.com/</w:t>
      </w:r>
    </w:p>
    <w:p>
      <w:pPr>
        <w:pStyle w:val="4"/>
      </w:pPr>
      <w:r>
        <w:rPr>
          <w:rFonts w:hint="eastAsia"/>
        </w:rPr>
        <w:t>添加</w:t>
      </w:r>
      <w:r>
        <w:t>SSH Key</w:t>
      </w:r>
    </w:p>
    <w:p>
      <w:pPr>
        <w:pStyle w:val="5"/>
      </w:pPr>
      <w:r>
        <w:t>生成SSH Key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ssh-keygen -t rsa -C "</w:t>
      </w:r>
      <w:r>
        <w:rPr>
          <w:rFonts w:hint="eastAsia"/>
          <w:lang w:val="en-US"/>
        </w:rPr>
        <w:t>1111</w:t>
      </w:r>
      <w:r>
        <w:rPr>
          <w:lang w:val="en-US"/>
        </w:rPr>
        <w:t>@qq.com"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Generating public/private rsa key pair.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Enter file in which to save the key (/root/.ssh/id_rsa): 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Enter passphrase (empty for no passphrase): 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Enter same passphrase again: 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Your identification has been saved in /root/.ssh/id_rsa.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Your public key has been saved in /root/.ssh/id_rsa.pub.</w:t>
      </w:r>
    </w:p>
    <w:p>
      <w:pPr>
        <w:pStyle w:val="3"/>
        <w:ind w:firstLine="720"/>
        <w:rPr>
          <w:lang w:val="en-US"/>
        </w:rPr>
      </w:pPr>
    </w:p>
    <w:p>
      <w:pPr>
        <w:pStyle w:val="5"/>
      </w:pPr>
      <w:r>
        <w:t>复制里面的 key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cat /root/.ssh/id_rsa.pub</w:t>
      </w:r>
    </w:p>
    <w:p>
      <w:pPr>
        <w:pStyle w:val="3"/>
        <w:ind w:firstLine="720"/>
        <w:rPr>
          <w:lang w:val="en-US"/>
        </w:rPr>
      </w:pPr>
    </w:p>
    <w:p>
      <w:pPr>
        <w:pStyle w:val="5"/>
      </w:pPr>
      <w:r>
        <w:t>进入 Account =&gt; Settings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https://github.com/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5486400" cy="3223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 xml:space="preserve">添加SSH key 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5486400" cy="2020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验证是否可连接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ssh -T git@github.com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Warning: Permanently added 'github.com,192.30.255.113' (RSA) to the list of known hosts.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Hi xxx! You've successfully authenticated, but GitHub does not provide shell access.</w:t>
      </w:r>
    </w:p>
    <w:p>
      <w:pPr>
        <w:pStyle w:val="3"/>
        <w:ind w:firstLine="720"/>
        <w:rPr>
          <w:lang w:val="en-US"/>
        </w:rPr>
      </w:pPr>
    </w:p>
    <w:p>
      <w:pPr>
        <w:pStyle w:val="4"/>
      </w:pPr>
      <w:r>
        <w:rPr>
          <w:rFonts w:hint="eastAsia"/>
        </w:rPr>
        <w:t>验证邮箱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274320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点击发送，然后到邮箱里验证</w:t>
      </w: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创建仓库</w:t>
      </w:r>
    </w:p>
    <w:p>
      <w:pPr>
        <w:pStyle w:val="4"/>
      </w:pPr>
      <w:r>
        <w:rPr>
          <w:rFonts w:hint="eastAsia"/>
        </w:rPr>
        <w:t>GitHub上创建库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2714625" cy="1781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5419725" cy="551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5486400" cy="4500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</w:p>
    <w:p>
      <w:pPr>
        <w:pStyle w:val="4"/>
      </w:pPr>
      <w:r>
        <w:rPr>
          <w:rFonts w:hint="eastAsia"/>
        </w:rPr>
        <w:t>关联一个远程库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git remote add origin https://github.com/xxx/mygit-test.git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第一次推送master分支的所有内容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git push -u origin master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以后推送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git push origin master</w:t>
      </w:r>
    </w:p>
    <w:p>
      <w:pPr>
        <w:pStyle w:val="2"/>
      </w:pPr>
      <w:r>
        <w:t>工作区和暂存区</w:t>
      </w:r>
    </w:p>
    <w:p>
      <w:pPr>
        <w:pStyle w:val="3"/>
        <w:ind w:firstLine="723"/>
      </w:pPr>
      <w:r>
        <w:rPr>
          <w:b/>
          <w:bCs/>
        </w:rPr>
        <w:t>工作区：</w:t>
      </w:r>
      <w:r>
        <w:t>就是你在电脑里能看到的目录。</w:t>
      </w:r>
    </w:p>
    <w:p>
      <w:pPr>
        <w:pStyle w:val="3"/>
        <w:ind w:firstLine="723"/>
      </w:pPr>
      <w:r>
        <w:rPr>
          <w:b/>
          <w:bCs/>
        </w:rPr>
        <w:t>暂存区：</w:t>
      </w:r>
      <w:r>
        <w:t>英文叫stage, 或index。一般存放在 ".git目录下" 下的index文件（.git/index）中，所以我们把暂存区有时也叫作索引（index）。</w:t>
      </w:r>
    </w:p>
    <w:p>
      <w:pPr>
        <w:pStyle w:val="3"/>
        <w:ind w:firstLine="723"/>
      </w:pPr>
      <w:r>
        <w:rPr>
          <w:b/>
          <w:bCs/>
        </w:rPr>
        <w:t>版本库：</w:t>
      </w:r>
      <w:r>
        <w:t>工作区有一个隐藏目录.git，这个不算工作区，而是Git的版本库。</w:t>
      </w:r>
    </w:p>
    <w:p>
      <w:pPr>
        <w:pStyle w:val="3"/>
        <w:ind w:firstLine="720"/>
      </w:pPr>
      <w:r>
        <w:t>Git的版本库里存了很多东西，其中最重要的就是称为stage（或者叫index）的暂存区，还有Git为我们自动创建的第一个分支</w:t>
      </w:r>
      <w:r>
        <w:rPr>
          <w:rStyle w:val="39"/>
          <w:rFonts w:ascii="Consolas" w:hAnsi="Consolas"/>
          <w:color w:val="FF0000"/>
          <w:sz w:val="32"/>
          <w:szCs w:val="32"/>
          <w:bdr w:val="single" w:color="DDDDDD" w:sz="6" w:space="0"/>
          <w:shd w:val="clear" w:color="auto" w:fill="FAFAFA"/>
        </w:rPr>
        <w:t>master</w:t>
      </w:r>
      <w:r>
        <w:t>，以及指向</w:t>
      </w:r>
      <w:r>
        <w:rPr>
          <w:rStyle w:val="39"/>
          <w:rFonts w:ascii="Consolas" w:hAnsi="Consolas"/>
          <w:color w:val="DD0055"/>
          <w:sz w:val="32"/>
          <w:szCs w:val="32"/>
          <w:bdr w:val="single" w:color="DDDDDD" w:sz="6" w:space="0"/>
          <w:shd w:val="clear" w:color="auto" w:fill="FAFAFA"/>
        </w:rPr>
        <w:t>master</w:t>
      </w:r>
      <w:r>
        <w:t>的一个指针叫</w:t>
      </w:r>
      <w:r>
        <w:rPr>
          <w:rStyle w:val="39"/>
          <w:rFonts w:ascii="Consolas" w:hAnsi="Consolas"/>
          <w:color w:val="DD0055"/>
          <w:sz w:val="30"/>
          <w:szCs w:val="30"/>
          <w:bdr w:val="single" w:color="DDDDDD" w:sz="6" w:space="0"/>
          <w:shd w:val="clear" w:color="auto" w:fill="FAFAFA"/>
        </w:rPr>
        <w:t>HEAD</w:t>
      </w:r>
      <w:r>
        <w:t>。</w:t>
      </w:r>
    </w:p>
    <w:p>
      <w:pPr>
        <w:pStyle w:val="32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drawing>
          <wp:inline distT="0" distB="0" distL="0" distR="0">
            <wp:extent cx="6505575" cy="3400425"/>
            <wp:effectExtent l="0" t="0" r="0" b="0"/>
            <wp:docPr id="2" name="图片 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/>
      </w:pPr>
      <w:r>
        <w:t>添加文件到Git版本库</w:t>
      </w:r>
      <w:r>
        <w:rPr>
          <w:rFonts w:hint="eastAsia"/>
        </w:rPr>
        <w:t>，</w:t>
      </w:r>
      <w:r>
        <w:t>分两步执行的：</w:t>
      </w:r>
    </w:p>
    <w:p>
      <w:pPr>
        <w:pStyle w:val="3"/>
        <w:ind w:firstLine="720"/>
      </w:pPr>
      <w:r>
        <w:t>第一步是用</w:t>
      </w:r>
      <w:r>
        <w:rPr>
          <w:rStyle w:val="39"/>
          <w:rFonts w:ascii="Consolas" w:hAnsi="Consolas"/>
          <w:color w:val="DD0055"/>
          <w:sz w:val="28"/>
          <w:szCs w:val="28"/>
          <w:bdr w:val="single" w:color="DDDDDD" w:sz="6" w:space="0"/>
          <w:shd w:val="clear" w:color="auto" w:fill="FAFAFA"/>
        </w:rPr>
        <w:t>git add</w:t>
      </w:r>
      <w:r>
        <w:t>把文件添加进去，实际上就是把文件修改添加到暂存区；</w:t>
      </w:r>
    </w:p>
    <w:p>
      <w:pPr>
        <w:pStyle w:val="3"/>
        <w:ind w:firstLine="720"/>
      </w:pPr>
      <w:r>
        <w:t>第二步是用</w:t>
      </w:r>
      <w:r>
        <w:rPr>
          <w:rStyle w:val="39"/>
          <w:rFonts w:ascii="Consolas" w:hAnsi="Consolas"/>
          <w:color w:val="DD0055"/>
          <w:sz w:val="28"/>
          <w:szCs w:val="28"/>
          <w:bdr w:val="single" w:color="DDDDDD" w:sz="6" w:space="0"/>
          <w:shd w:val="clear" w:color="auto" w:fill="FAFAFA"/>
        </w:rPr>
        <w:t>git commit</w:t>
      </w:r>
      <w:r>
        <w:t>提交更改，实际上就是把暂存区的所有内容提交到当前分支。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创建版本库</w:t>
      </w:r>
    </w:p>
    <w:p>
      <w:pPr>
        <w:pStyle w:val="4"/>
      </w:pPr>
      <w:r>
        <w:rPr>
          <w:rFonts w:hint="eastAsia"/>
        </w:rPr>
        <w:t>简介</w:t>
      </w:r>
    </w:p>
    <w:p>
      <w:pPr>
        <w:pStyle w:val="3"/>
        <w:ind w:firstLine="720"/>
      </w:pPr>
      <w:r>
        <w:t>版本库又名仓库，英文名repository,你可以简单的理解一个目录，这个目录里面的所有文件都可以被Git管理起来，每个文件的修改，删除，Git都能跟踪，以便任何时刻都可以追踪历史，或者在将来某个时刻还可以将文件”还原”。</w:t>
      </w:r>
    </w:p>
    <w:p>
      <w:pPr>
        <w:pStyle w:val="3"/>
        <w:ind w:firstLine="720"/>
      </w:pPr>
    </w:p>
    <w:p>
      <w:pPr>
        <w:pStyle w:val="3"/>
        <w:ind w:firstLine="720"/>
      </w:pPr>
      <w:r>
        <w:t>图片，视频这些二进制文件，虽能也能由版本控制系统管理，但没法跟踪文件的变化，只能把二进制文件每次改动串起来，也就是知道图片从1kb变成2kb，但是到底改了啥，版本控制也不知道。</w:t>
      </w:r>
    </w:p>
    <w:p>
      <w:pPr>
        <w:pStyle w:val="3"/>
        <w:ind w:firstLine="720"/>
      </w:pPr>
    </w:p>
    <w:p>
      <w:pPr>
        <w:pStyle w:val="3"/>
        <w:ind w:firstLine="720"/>
      </w:pPr>
    </w:p>
    <w:p>
      <w:pPr>
        <w:pStyle w:val="4"/>
      </w:pPr>
      <w:r>
        <w:rPr>
          <w:rFonts w:hint="eastAsia"/>
        </w:rPr>
        <w:t>新建mygit版本库</w:t>
      </w:r>
    </w:p>
    <w:p>
      <w:pPr>
        <w:pStyle w:val="3"/>
        <w:ind w:firstLine="720"/>
        <w:rPr>
          <w:highlight w:val="darkGreen"/>
          <w:lang w:val="en-US"/>
        </w:rPr>
      </w:pPr>
      <w:r>
        <w:rPr>
          <w:highlight w:val="darkGreen"/>
          <w:lang w:val="en-US"/>
        </w:rPr>
        <w:t>mkdir mygit</w:t>
      </w:r>
    </w:p>
    <w:p>
      <w:pPr>
        <w:pStyle w:val="3"/>
        <w:ind w:firstLine="720"/>
        <w:rPr>
          <w:highlight w:val="darkGreen"/>
          <w:lang w:val="en-US"/>
        </w:rPr>
      </w:pPr>
      <w:r>
        <w:rPr>
          <w:highlight w:val="darkGreen"/>
          <w:lang w:val="en-US"/>
        </w:rPr>
        <w:t>cd mygit</w:t>
      </w:r>
    </w:p>
    <w:p>
      <w:pPr>
        <w:pStyle w:val="3"/>
        <w:ind w:firstLine="720"/>
        <w:rPr>
          <w:highlight w:val="darkGreen"/>
          <w:lang w:val="en-US"/>
        </w:rPr>
      </w:pPr>
      <w:r>
        <w:rPr>
          <w:highlight w:val="darkGreen"/>
          <w:lang w:val="en-US"/>
        </w:rPr>
        <w:t>git init</w:t>
      </w:r>
      <w:r>
        <w:rPr>
          <w:rFonts w:hint="eastAsia"/>
          <w:highlight w:val="darkGreen"/>
          <w:lang w:val="en-US"/>
        </w:rPr>
        <w:t xml:space="preserve">  </w:t>
      </w:r>
      <w:r>
        <w:rPr>
          <w:rFonts w:hint="eastAsia"/>
          <w:highlight w:val="darkGreen"/>
        </w:rPr>
        <w:t xml:space="preserve"># </w:t>
      </w:r>
      <w:r>
        <w:rPr>
          <w:highlight w:val="darkGreen"/>
        </w:rPr>
        <w:t>把这个目录变成git可以管理的仓库</w:t>
      </w:r>
    </w:p>
    <w:p>
      <w:pPr>
        <w:pStyle w:val="3"/>
        <w:ind w:firstLine="720"/>
        <w:rPr>
          <w:highlight w:val="darkGreen"/>
          <w:lang w:val="en-US"/>
        </w:rPr>
      </w:pPr>
      <w:r>
        <w:rPr>
          <w:highlight w:val="darkGreen"/>
          <w:lang w:val="en-US"/>
        </w:rPr>
        <w:t>ll -la</w:t>
      </w:r>
    </w:p>
    <w:p>
      <w:pPr>
        <w:pStyle w:val="3"/>
        <w:ind w:left="480" w:leftChars="200" w:firstLine="720"/>
        <w:rPr>
          <w:b/>
          <w:color w:val="FF0000"/>
          <w:lang w:val="en-US"/>
        </w:rPr>
      </w:pPr>
      <w:r>
        <w:rPr>
          <w:highlight w:val="darkGreen"/>
          <w:lang w:val="en-US"/>
        </w:rPr>
        <w:t xml:space="preserve">drwxr-xr-x   7 root root  119 Jan 11 </w:t>
      </w:r>
      <w:r>
        <w:rPr>
          <w:rFonts w:hint="eastAsia"/>
          <w:highlight w:val="darkGreen"/>
          <w:lang w:val="en-US"/>
        </w:rPr>
        <w:tab/>
      </w:r>
      <w:r>
        <w:rPr>
          <w:highlight w:val="darkGreen"/>
          <w:lang w:val="en-US"/>
        </w:rPr>
        <w:t xml:space="preserve">17:36 </w:t>
      </w:r>
      <w:r>
        <w:rPr>
          <w:b/>
          <w:color w:val="FF0000"/>
          <w:highlight w:val="darkGreen"/>
          <w:lang w:val="en-US"/>
        </w:rPr>
        <w:t>.git</w:t>
      </w: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文件基本提交流程</w:t>
      </w:r>
    </w:p>
    <w:p>
      <w:pPr>
        <w:pStyle w:val="4"/>
      </w:pPr>
      <w:r>
        <w:rPr>
          <w:rFonts w:hint="eastAsia"/>
        </w:rPr>
        <w:t>创建/修改文件</w:t>
      </w:r>
    </w:p>
    <w:p>
      <w:pPr>
        <w:pStyle w:val="3"/>
        <w:ind w:firstLine="720"/>
        <w:rPr>
          <w:highlight w:val="darkYellow"/>
          <w:lang w:val="en-US"/>
        </w:rPr>
      </w:pPr>
      <w:r>
        <w:rPr>
          <w:highlight w:val="darkYellow"/>
          <w:lang w:val="en-US"/>
        </w:rPr>
        <w:t>vim readme.txt</w:t>
      </w: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添加一行:</w:t>
      </w: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111</w:t>
      </w: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222</w:t>
      </w: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4"/>
      </w:pPr>
      <w:r>
        <w:rPr>
          <w:rFonts w:hint="eastAsia"/>
        </w:rPr>
        <w:t>添加文件到暂存区</w:t>
      </w:r>
    </w:p>
    <w:p>
      <w:pPr>
        <w:pStyle w:val="3"/>
        <w:ind w:firstLine="720"/>
        <w:rPr>
          <w:highlight w:val="darkYellow"/>
          <w:lang w:val="en-US"/>
        </w:rPr>
      </w:pPr>
      <w:r>
        <w:rPr>
          <w:highlight w:val="darkYellow"/>
          <w:lang w:val="en-US"/>
        </w:rPr>
        <w:t>git add readme.txt</w:t>
      </w: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4"/>
      </w:pPr>
      <w:r>
        <w:t>提交到当前分支</w:t>
      </w:r>
    </w:p>
    <w:p>
      <w:pPr>
        <w:pStyle w:val="3"/>
        <w:ind w:firstLine="720"/>
      </w:pPr>
      <w:r>
        <w:t>把暂存区的所有内容提交到当前分支</w:t>
      </w:r>
    </w:p>
    <w:p>
      <w:pPr>
        <w:pStyle w:val="3"/>
        <w:ind w:firstLine="720"/>
      </w:pP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commit -m "first commit"</w:t>
      </w:r>
    </w:p>
    <w:p>
      <w:pPr>
        <w:pStyle w:val="3"/>
        <w:ind w:left="720" w:leftChars="300" w:firstLine="720"/>
        <w:rPr>
          <w:lang w:val="en-US"/>
        </w:rPr>
      </w:pPr>
      <w:r>
        <w:rPr>
          <w:lang w:val="en-US"/>
        </w:rPr>
        <w:t>[master (root-commit) 971f0d4] first commit</w:t>
      </w:r>
    </w:p>
    <w:p>
      <w:pPr>
        <w:pStyle w:val="3"/>
        <w:ind w:left="720" w:leftChars="300" w:firstLine="720"/>
        <w:rPr>
          <w:lang w:val="en-US"/>
        </w:rPr>
      </w:pPr>
      <w:r>
        <w:rPr>
          <w:lang w:val="en-US"/>
        </w:rPr>
        <w:t xml:space="preserve"> 1 file changed, 2 insertions(+)</w:t>
      </w:r>
    </w:p>
    <w:p>
      <w:pPr>
        <w:pStyle w:val="3"/>
        <w:ind w:left="720" w:leftChars="300" w:firstLine="720"/>
        <w:rPr>
          <w:lang w:val="en-US"/>
        </w:rPr>
      </w:pPr>
      <w:r>
        <w:rPr>
          <w:lang w:val="en-US"/>
        </w:rPr>
        <w:t xml:space="preserve"> create mode 100644 readme.txt</w:t>
      </w: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2"/>
      </w:pPr>
      <w:r>
        <w:rPr>
          <w:rFonts w:hint="eastAsia"/>
        </w:rPr>
        <w:t>查看仓库当前的状态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status</w:t>
      </w: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3"/>
        <w:ind w:firstLine="720"/>
      </w:pPr>
      <w:r>
        <w:t>查看工作区和暂存区的文件区别</w:t>
      </w:r>
    </w:p>
    <w:p>
      <w:pPr>
        <w:pStyle w:val="3"/>
        <w:ind w:firstLine="720"/>
        <w:rPr>
          <w:highlight w:val="darkYellow"/>
          <w:lang w:val="en-US"/>
        </w:rPr>
      </w:pPr>
      <w:r>
        <w:rPr>
          <w:highlight w:val="darkYellow"/>
          <w:lang w:val="en-US"/>
        </w:rPr>
        <w:t>git diff readme.txt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diff --git a/readme.txt b/readme.txt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index a30a52a..641d574 100644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--- a/readme.txt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+++ b/readme.txt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@@ -1,2 +1,3 @@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 xml:space="preserve"> 111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 xml:space="preserve"> 222</w:t>
      </w:r>
    </w:p>
    <w:p>
      <w:pPr>
        <w:pStyle w:val="3"/>
        <w:ind w:left="480" w:leftChars="200" w:firstLine="720"/>
        <w:rPr>
          <w:lang w:val="en-US"/>
        </w:rPr>
      </w:pPr>
      <w:r>
        <w:rPr>
          <w:lang w:val="en-US"/>
        </w:rPr>
        <w:t>+</w:t>
      </w:r>
      <w:r>
        <w:rPr>
          <w:color w:val="FF0000"/>
          <w:lang w:val="en-US"/>
        </w:rPr>
        <w:t>333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显示从最近到最远的显示日志(</w:t>
      </w:r>
      <w:r>
        <w:rPr>
          <w:rFonts w:hint="eastAsia"/>
          <w:color w:val="FF0000"/>
          <w:lang w:val="en-US"/>
        </w:rPr>
        <w:t>每次提交的内容</w:t>
      </w:r>
      <w:r>
        <w:rPr>
          <w:rFonts w:hint="eastAsia"/>
          <w:lang w:val="en-US"/>
        </w:rPr>
        <w:t>)</w:t>
      </w:r>
    </w:p>
    <w:p>
      <w:pPr>
        <w:pStyle w:val="3"/>
        <w:ind w:firstLine="778" w:firstLineChars="216"/>
        <w:rPr>
          <w:lang w:val="en-US"/>
        </w:rPr>
      </w:pPr>
      <w:r>
        <w:rPr>
          <w:rFonts w:hint="eastAsia"/>
          <w:highlight w:val="darkYellow"/>
          <w:lang w:val="en-US"/>
        </w:rPr>
        <w:t>git log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下面的commit id是一个hash值</w:t>
      </w: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86324f15d9bca7d6d0e2c2635074593b747481c6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19:37:05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remove tests.txt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eb017c96f497c69932a4477b8da263fa72813583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19:36:18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add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f6b4b04400f04350ba95b38e753a88e6161f2d85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19:18:40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add 111</w:t>
      </w:r>
    </w:p>
    <w:p>
      <w:pPr>
        <w:pStyle w:val="2"/>
      </w:pPr>
      <w:r>
        <w:rPr>
          <w:rFonts w:hint="eastAsia"/>
        </w:rPr>
        <w:t>撤销修改</w:t>
      </w:r>
    </w:p>
    <w:p>
      <w:pPr>
        <w:pStyle w:val="3"/>
        <w:ind w:firstLine="720"/>
      </w:pPr>
      <w:r>
        <w:t>丢弃工作区的修改</w:t>
      </w:r>
    </w:p>
    <w:p>
      <w:pPr>
        <w:pStyle w:val="3"/>
        <w:ind w:firstLine="720"/>
      </w:pPr>
      <w:r>
        <w:t>git checkout -- readme.txt</w:t>
      </w:r>
    </w:p>
    <w:p>
      <w:pPr>
        <w:pStyle w:val="3"/>
        <w:ind w:firstLine="720"/>
      </w:pPr>
    </w:p>
    <w:p>
      <w:pPr>
        <w:pStyle w:val="3"/>
        <w:ind w:firstLine="720"/>
      </w:pPr>
    </w:p>
    <w:p>
      <w:pPr>
        <w:pStyle w:val="3"/>
        <w:ind w:firstLine="720"/>
      </w:pPr>
      <w:r>
        <w:t>把暂存区的修改撤销掉（unstage），重新放回工作区</w:t>
      </w:r>
    </w:p>
    <w:p>
      <w:pPr>
        <w:pStyle w:val="3"/>
        <w:ind w:firstLine="720"/>
      </w:pPr>
      <w:r>
        <w:t>git re</w:t>
      </w:r>
      <w:r>
        <w:rPr>
          <w:b/>
          <w:bCs/>
          <w:color w:val="333333"/>
        </w:rPr>
        <w:t>set</w:t>
      </w:r>
      <w:r>
        <w:t xml:space="preserve"> HEAD readme.txt</w:t>
      </w:r>
    </w:p>
    <w:p>
      <w:pPr>
        <w:pStyle w:val="3"/>
        <w:ind w:firstLine="720"/>
      </w:pPr>
    </w:p>
    <w:p>
      <w:pPr>
        <w:pStyle w:val="3"/>
        <w:ind w:firstLine="720"/>
      </w:pPr>
      <w:r>
        <w:rPr>
          <w:rStyle w:val="39"/>
          <w:rFonts w:ascii="Courier New" w:hAnsi="Courier New" w:cs="Times New Roman"/>
          <w:sz w:val="36"/>
        </w:rPr>
        <w:t>git reset</w:t>
      </w:r>
      <w:r>
        <w:t>命令既可以回退版本，也可以把暂存区的修改回退到工作区。</w:t>
      </w:r>
    </w:p>
    <w:p>
      <w:pPr>
        <w:pStyle w:val="3"/>
        <w:ind w:firstLine="720"/>
      </w:pPr>
      <w:r>
        <w:t>用</w:t>
      </w:r>
      <w:r>
        <w:rPr>
          <w:rStyle w:val="39"/>
          <w:rFonts w:ascii="Courier New" w:hAnsi="Courier New" w:cs="Times New Roman"/>
          <w:sz w:val="36"/>
        </w:rPr>
        <w:t>HEAD</w:t>
      </w:r>
      <w:r>
        <w:t>时，表示最新的版本。</w:t>
      </w:r>
    </w:p>
    <w:p>
      <w:pPr>
        <w:pStyle w:val="3"/>
        <w:ind w:firstLine="720"/>
        <w:rPr>
          <w:lang w:val="en-US"/>
        </w:rPr>
      </w:pPr>
    </w:p>
    <w:p>
      <w:pPr>
        <w:pStyle w:val="2"/>
      </w:pPr>
      <w:r>
        <w:rPr>
          <w:rFonts w:hint="eastAsia"/>
        </w:rPr>
        <w:t>删除文件</w:t>
      </w:r>
    </w:p>
    <w:p>
      <w:pPr>
        <w:pStyle w:val="3"/>
        <w:ind w:firstLine="720"/>
        <w:rPr>
          <w:rFonts w:ascii="Consolas" w:hAnsi="Consolas"/>
          <w:sz w:val="18"/>
          <w:szCs w:val="18"/>
          <w:highlight w:val="darkYellow"/>
        </w:rPr>
      </w:pPr>
      <w:r>
        <w:rPr>
          <w:highlight w:val="darkYellow"/>
        </w:rPr>
        <w:t>git rm test.txt</w:t>
      </w:r>
    </w:p>
    <w:p>
      <w:pPr>
        <w:pStyle w:val="3"/>
        <w:ind w:firstLine="720"/>
        <w:rPr>
          <w:highlight w:val="darkYellow"/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 xml:space="preserve">git </w:t>
      </w:r>
      <w:r>
        <w:rPr>
          <w:b/>
          <w:bCs/>
          <w:highlight w:val="darkYellow"/>
          <w:lang w:val="en-US"/>
        </w:rPr>
        <w:t>commit</w:t>
      </w:r>
      <w:r>
        <w:rPr>
          <w:highlight w:val="darkYellow"/>
          <w:lang w:val="en-US"/>
        </w:rPr>
        <w:t xml:space="preserve"> -m "remove test.txt"</w:t>
      </w:r>
    </w:p>
    <w:p>
      <w:pPr>
        <w:pStyle w:val="2"/>
      </w:pPr>
      <w:r>
        <w:rPr>
          <w:rFonts w:hint="eastAsia"/>
        </w:rPr>
        <w:t>版本回退</w:t>
      </w:r>
    </w:p>
    <w:p>
      <w:pPr>
        <w:pStyle w:val="4"/>
      </w:pPr>
      <w:r>
        <w:rPr>
          <w:rFonts w:hint="eastAsia"/>
        </w:rPr>
        <w:t>查看日志</w:t>
      </w: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显示从最近到最远的显示日志(</w:t>
      </w:r>
      <w:r>
        <w:rPr>
          <w:rFonts w:hint="eastAsia"/>
          <w:color w:val="FF0000"/>
          <w:lang w:val="en-US"/>
        </w:rPr>
        <w:t>每次提交的内容</w:t>
      </w:r>
      <w:r>
        <w:rPr>
          <w:rFonts w:hint="eastAsia"/>
          <w:lang w:val="en-US"/>
        </w:rPr>
        <w:t>)</w:t>
      </w:r>
    </w:p>
    <w:p>
      <w:pPr>
        <w:pStyle w:val="3"/>
        <w:ind w:firstLine="778" w:firstLineChars="216"/>
        <w:rPr>
          <w:lang w:val="en-US"/>
        </w:rPr>
      </w:pPr>
      <w:r>
        <w:rPr>
          <w:rFonts w:hint="eastAsia"/>
          <w:highlight w:val="darkYellow"/>
          <w:lang w:val="en-US"/>
        </w:rPr>
        <w:t>git log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  <w:lang w:val="en-US"/>
        </w:rPr>
        <w:t>下面的commit id是一个hash值</w:t>
      </w: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86324f15d9bca7d6d0e2c2635074593b747481c6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19:37:05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remove tests.txt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eb017c96f497c69932a4477b8da263fa72813583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19:36:18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add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highlight w:val="blue"/>
          <w:lang w:val="en-US"/>
        </w:rPr>
        <w:t>commit f6b4b04400f04350ba95b38e753a88e6161f2d85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Author: xxx &lt;111@qq.com&gt;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Date:   Thu Jan 11 19:18:40 2018 +0800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t xml:space="preserve">    add 111</w:t>
      </w:r>
    </w:p>
    <w:p>
      <w:pPr>
        <w:pStyle w:val="3"/>
        <w:ind w:firstLine="720"/>
        <w:rPr>
          <w:lang w:val="en-US"/>
        </w:rPr>
      </w:pPr>
    </w:p>
    <w:p>
      <w:pPr>
        <w:pStyle w:val="4"/>
      </w:pPr>
      <w:r>
        <w:rPr>
          <w:rFonts w:hint="eastAsia"/>
        </w:rPr>
        <w:t>根据日志信息回退</w:t>
      </w:r>
    </w:p>
    <w:p>
      <w:pPr>
        <w:pStyle w:val="3"/>
        <w:ind w:firstLine="720"/>
      </w:pPr>
      <w:r>
        <w:t>退回上一个版本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reset --hard HEAD^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</w:pPr>
      <w:r>
        <w:t>退回上上一个版本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reset --hard HEAD^</w:t>
      </w:r>
      <w:r>
        <w:rPr>
          <w:rFonts w:hint="eastAsia"/>
          <w:highlight w:val="darkYellow"/>
          <w:lang w:val="en-US"/>
        </w:rPr>
        <w:t>^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</w:pPr>
      <w:r>
        <w:t>往上100个版本写100个</w:t>
      </w:r>
      <w:r>
        <w:rPr>
          <w:rStyle w:val="39"/>
          <w:rFonts w:ascii="Courier New" w:hAnsi="Courier New" w:cs="Times New Roman"/>
          <w:sz w:val="36"/>
        </w:rPr>
        <w:t>^</w:t>
      </w:r>
      <w:r>
        <w:t>比较容易数不过来，所以写成</w:t>
      </w:r>
      <w:r>
        <w:rPr>
          <w:rStyle w:val="39"/>
          <w:rFonts w:ascii="Courier New" w:hAnsi="Courier New" w:cs="Times New Roman"/>
          <w:color w:val="FF0000"/>
          <w:sz w:val="36"/>
        </w:rPr>
        <w:t>HEAD~100</w:t>
      </w:r>
    </w:p>
    <w:p>
      <w:pPr>
        <w:pStyle w:val="3"/>
        <w:ind w:firstLine="720"/>
      </w:pPr>
    </w:p>
    <w:p>
      <w:pPr>
        <w:pStyle w:val="3"/>
        <w:ind w:firstLine="720"/>
        <w:rPr>
          <w:lang w:val="en-US"/>
        </w:rPr>
      </w:pPr>
      <w:r>
        <w:rPr>
          <w:rFonts w:hint="eastAsia"/>
        </w:rPr>
        <w:t>用</w:t>
      </w:r>
      <w:r>
        <w:rPr>
          <w:rFonts w:hint="eastAsia"/>
          <w:lang w:val="en-US"/>
        </w:rPr>
        <w:t>commit id</w:t>
      </w:r>
      <w:r>
        <w:rPr>
          <w:rFonts w:hint="eastAsia"/>
        </w:rPr>
        <w:t>回退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reset --hard f6b4b04400f04350ba95b38e753a88e6161f2d85</w:t>
      </w:r>
    </w:p>
    <w:p>
      <w:pPr>
        <w:pStyle w:val="3"/>
        <w:ind w:firstLine="720"/>
        <w:rPr>
          <w:lang w:val="en-US"/>
        </w:rPr>
      </w:pPr>
    </w:p>
    <w:p>
      <w:pPr>
        <w:pStyle w:val="4"/>
      </w:pPr>
      <w:r>
        <w:rPr>
          <w:rFonts w:hint="eastAsia"/>
        </w:rPr>
        <w:t>查看历史命令和commit id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reflog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86324f1 HEAD@{0}: commit: remove tests.txt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eb017c9 HEAD@{1}: commit: add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f6b4b04 HEAD@{2}: commit: add 111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438273a HEAD@{3}: commit: add 111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06e1f62 HEAD@{4}: commit: add 1 line '333'</w:t>
      </w:r>
    </w:p>
    <w:p>
      <w:pPr>
        <w:pStyle w:val="3"/>
        <w:ind w:firstLine="720"/>
        <w:rPr>
          <w:lang w:val="en-US"/>
        </w:rPr>
      </w:pPr>
      <w:r>
        <w:rPr>
          <w:lang w:val="en-US"/>
        </w:rPr>
        <w:t>971f0d4 HEAD@{5}: commit (initial): first commit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rFonts w:hint="eastAsia"/>
        </w:rPr>
        <w:t>用</w:t>
      </w:r>
      <w:r>
        <w:rPr>
          <w:rFonts w:hint="eastAsia"/>
          <w:lang w:val="en-US"/>
        </w:rPr>
        <w:t>commit id</w:t>
      </w:r>
      <w:r>
        <w:rPr>
          <w:rFonts w:hint="eastAsia"/>
        </w:rPr>
        <w:t>回退</w:t>
      </w:r>
    </w:p>
    <w:p>
      <w:pPr>
        <w:pStyle w:val="3"/>
        <w:ind w:firstLine="720"/>
        <w:rPr>
          <w:lang w:val="en-US"/>
        </w:rPr>
      </w:pPr>
      <w:r>
        <w:rPr>
          <w:highlight w:val="darkYellow"/>
          <w:lang w:val="en-US"/>
        </w:rPr>
        <w:t>git reset --hard 06e1f62</w:t>
      </w:r>
    </w:p>
    <w:p>
      <w:pPr>
        <w:pStyle w:val="3"/>
        <w:ind w:firstLine="720"/>
        <w:rPr>
          <w:lang w:val="en-US"/>
        </w:rPr>
      </w:pPr>
    </w:p>
    <w:p>
      <w:pPr>
        <w:pStyle w:val="3"/>
        <w:ind w:firstLine="720"/>
        <w:rPr>
          <w:lang w:val="en-US"/>
        </w:rPr>
      </w:pPr>
      <w:r>
        <w:rPr>
          <w:lang w:val="en-US"/>
        </w:rPr>
        <w:drawing>
          <wp:inline distT="0" distB="0" distL="0" distR="0">
            <wp:extent cx="5486400" cy="2435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720"/>
        <w:rPr>
          <w:lang w:val="en-US"/>
        </w:rPr>
      </w:pPr>
    </w:p>
    <w:sectPr>
      <w:footerReference r:id="rId3" w:type="default"/>
      <w:pgSz w:w="11906" w:h="16838"/>
      <w:pgMar w:top="1814" w:right="1588" w:bottom="1701" w:left="1701" w:header="1298" w:footer="1298" w:gutter="0"/>
      <w:cols w:space="425" w:num="1"/>
      <w:docGrid w:linePitch="391" w:charSpace="26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">
    <w:altName w:val="Liberation Mono"/>
    <w:panose1 w:val="02070409020205020404"/>
    <w:charset w:val="00"/>
    <w:family w:val="swiss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ZapfHumnst BT">
    <w:altName w:val="PakType Naskh Basi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Liberation Sans">
    <w:panose1 w:val="020B0604020202020204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23"/>
      <w:ind w:right="-31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6144984">
    <w:nsid w:val="6C402C58"/>
    <w:multiLevelType w:val="multilevel"/>
    <w:tmpl w:val="6C402C58"/>
    <w:lvl w:ilvl="0" w:tentative="1">
      <w:start w:val="1"/>
      <w:numFmt w:val="decimal"/>
      <w:pStyle w:val="66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929432374">
    <w:nsid w:val="37660336"/>
    <w:multiLevelType w:val="multilevel"/>
    <w:tmpl w:val="37660336"/>
    <w:lvl w:ilvl="0" w:tentative="1">
      <w:start w:val="1"/>
      <w:numFmt w:val="bullet"/>
      <w:pStyle w:val="65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62891814">
    <w:nsid w:val="1B972B26"/>
    <w:multiLevelType w:val="multilevel"/>
    <w:tmpl w:val="1B972B26"/>
    <w:lvl w:ilvl="0" w:tentative="1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  <w:lang w:val="en-US"/>
      </w:rPr>
    </w:lvl>
    <w:lvl w:ilvl="1" w:tentative="1">
      <w:start w:val="1"/>
      <w:numFmt w:val="decimal"/>
      <w:pStyle w:val="4"/>
      <w:isLgl/>
      <w:lvlText w:val="%1.%2"/>
      <w:lvlJc w:val="left"/>
      <w:pPr>
        <w:tabs>
          <w:tab w:val="left" w:pos="0"/>
        </w:tabs>
        <w:ind w:left="0" w:firstLine="0"/>
      </w:pPr>
      <w:rPr>
        <w:rFonts w:hint="eastAsia"/>
        <w:lang w:val="en-US"/>
      </w:rPr>
    </w:lvl>
    <w:lvl w:ilvl="2" w:tentative="1">
      <w:start w:val="1"/>
      <w:numFmt w:val="decimal"/>
      <w:pStyle w:val="5"/>
      <w:isLgl/>
      <w:lvlText w:val="%1.%2.%3"/>
      <w:lvlJc w:val="left"/>
      <w:pPr>
        <w:tabs>
          <w:tab w:val="left" w:pos="0"/>
        </w:tabs>
        <w:ind w:left="0" w:firstLine="0"/>
      </w:pPr>
      <w:rPr>
        <w:rFonts w:hint="eastAsia"/>
        <w:lang w:val="en-US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62891814"/>
  </w:num>
  <w:num w:numId="2">
    <w:abstractNumId w:val="929432374"/>
  </w:num>
  <w:num w:numId="3">
    <w:abstractNumId w:val="18161449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bordersDoNotSurroundHeader w:val="1"/>
  <w:bordersDoNotSurroundFooter w:val="1"/>
  <w:hideSpellingErrors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NE.Ref{0A9D6730-A85A-4D6E-B280-08228C40979F}" w:val=" ADDIN NE.Ref.{0A9D6730-A85A-4D6E-B280-08228C40979F}&lt;Citation&gt;&lt;Group&gt;&lt;References&gt;&lt;Item&gt;&lt;ID&gt;154&lt;/ID&gt;&lt;UID&gt;{37533A4F-CAD9-4C2B-8B52-8BAEFE935584}&lt;/UID&gt;&lt;Title&gt;风电对电力系统运行的价值分析&lt;/Title&gt;&lt;Template&gt;Journal Article&lt;/Template&gt;&lt;Star&gt;0&lt;/Star&gt;&lt;Tag&gt;0&lt;/Tag&gt;&lt;Author&gt;雷亚洲; 王伟胜; 印永华; 等&lt;/Author&gt;&lt;Year&gt;2002&lt;/Year&gt;&lt;Details&gt;&lt;_accessed&gt;60002583&lt;/_accessed&gt;&lt;_created&gt;60002583&lt;/_created&gt;&lt;_issue&gt;5&lt;/_issue&gt;&lt;_journal&gt;电网技术&lt;/_journal&gt;&lt;_modified&gt;60002583&lt;/_modified&gt;&lt;_pages&gt;10-14&lt;/_pages&gt;&lt;_volume&gt;1&lt;/_volume&gt;&lt;/Details&gt;&lt;Extra&gt;&lt;DBUID&gt;{F2F0BADE-0539-416F-8F99-9BE45C02286C}&lt;/DBUID&gt;&lt;/Extra&gt;&lt;/Item&gt;&lt;/References&gt;&lt;/Group&gt;&lt;/Citation&gt;_x000a_"/>
    <w:docVar w:name="NE.Ref{0D22E450-2E91-4A7F-B676-0526CE159ED4}" w:val=" ADDIN NE.Ref.{0D22E450-2E91-4A7F-B676-0526CE159ED4}&lt;Citation&gt;&lt;Group&gt;&lt;References&gt;&lt;Item&gt;&lt;ID&gt;155&lt;/ID&gt;&lt;UID&gt;{7A9FC973-BA94-4ADB-BB13-44B3C136D514}&lt;/UID&gt;&lt;Title&gt;Predicting the Wind&lt;/Title&gt;&lt;Template&gt;Journal Article&lt;/Template&gt;&lt;Star&gt;0&lt;/Star&gt;&lt;Tag&gt;0&lt;/Tag&gt;&lt;Author&gt;Ernst, Bernhard; Oakleaf, Brett; Ahlstrom, Mark L; Al, Et&lt;/Author&gt;&lt;Year&gt;2007&lt;/Year&gt;&lt;Details&gt;&lt;_accessed&gt;60002585&lt;/_accessed&gt;&lt;_created&gt;60002585&lt;/_created&gt;&lt;_issue&gt;11&lt;/_issue&gt;&lt;_journal&gt;IEEE power &amp;amp; energy magazine&lt;/_journal&gt;&lt;_modified&gt;60002585&lt;/_modified&gt;&lt;_pages&gt;79-89&lt;/_pages&gt;&lt;_volume&gt;11&lt;/_volume&gt;&lt;/Details&gt;&lt;Extra&gt;&lt;DBUID&gt;{F2F0BADE-0539-416F-8F99-9BE45C02286C}&lt;/DBUID&gt;&lt;/Extra&gt;&lt;/Item&gt;&lt;/References&gt;&lt;/Group&gt;&lt;/Citation&gt;_x000a_"/>
    <w:docVar w:name="NE.Ref{0EB554CB-DC60-49D0-A4B0-6D4A6B2CCFCF}" w:val=" ADDIN NE.Ref.{0EB554CB-DC60-49D0-A4B0-6D4A6B2CCFCF}&lt;Citation&gt;&lt;Group&gt;&lt;References&gt;&lt;Item&gt;&lt;ID&gt;157&lt;/ID&gt;&lt;UID&gt;{71040B8F-CB5A-4495-92AF-81A352D66670}&lt;/UID&gt;&lt;Title&gt;基于神经网络的海上风电场风速时间序列预测研究&lt;/Title&gt;&lt;Template&gt;Journal Article&lt;/Template&gt;&lt;Star&gt;0&lt;/Star&gt;&lt;Tag&gt;0&lt;/Tag&gt;&lt;Author&gt;肖永山; 王维庆; 霍晓萍&lt;/Author&gt;&lt;Year&gt;2007&lt;/Year&gt;&lt;Details&gt;&lt;_accessed&gt;60005417&lt;/_accessed&gt;&lt;_created&gt;60002587&lt;/_created&gt;&lt;_issue&gt;2&lt;/_issue&gt;&lt;_journal&gt;节能技术&lt;/_journal&gt;&lt;_modified&gt;60005417&lt;/_modified&gt;&lt;_pages&gt;106-108&lt;/_pages&gt;&lt;_volume&gt;25&lt;/_volume&gt;&lt;/Details&gt;&lt;Extra&gt;&lt;DBUID&gt;{F2F0BADE-0539-416F-8F99-9BE45C02286C}&lt;/DBUID&gt;&lt;/Extra&gt;&lt;/Item&gt;&lt;/References&gt;&lt;/Group&gt;&lt;/Citation&gt;_x000a_"/>
    <w:docVar w:name="NE.Ref{4C098E94-F5BE-4216-ACEB-25911E477E46}" w:val=" ADDIN NE.Ref.{4C098E94-F5BE-4216-ACEB-25911E477E46}&lt;Citation&gt;&lt;Group&gt;&lt;References&gt;&lt;Item&gt;&lt;ID&gt;155&lt;/ID&gt;&lt;UID&gt;{7A9FC973-BA94-4ADB-BB13-44B3C136D514}&lt;/UID&gt;&lt;Title&gt;Predicting the Wind&lt;/Title&gt;&lt;Template&gt;Journal Article&lt;/Template&gt;&lt;Star&gt;0&lt;/Star&gt;&lt;Tag&gt;0&lt;/Tag&gt;&lt;Author&gt;Ernst, Bernhard; Oakleaf, Brett; Ahlstrom, Mark L; Al, Et&lt;/Author&gt;&lt;Year&gt;2007&lt;/Year&gt;&lt;Details&gt;&lt;_accessed&gt;60002585&lt;/_accessed&gt;&lt;_created&gt;60002585&lt;/_created&gt;&lt;_issue&gt;11&lt;/_issue&gt;&lt;_journal&gt;IEEE power &amp;amp; energy magazine&lt;/_journal&gt;&lt;_modified&gt;60002585&lt;/_modified&gt;&lt;_pages&gt;79-89&lt;/_pages&gt;&lt;_volume&gt;11&lt;/_volume&gt;&lt;/Details&gt;&lt;Extra&gt;&lt;DBUID&gt;{F2F0BADE-0539-416F-8F99-9BE45C02286C}&lt;/DBUID&gt;&lt;/Extra&gt;&lt;/Item&gt;&lt;/References&gt;&lt;/Group&gt;&lt;Group&gt;&lt;References&gt;&lt;Item&gt;&lt;ID&gt;156&lt;/ID&gt;&lt;UID&gt;{04D4BEBB-8438-46F2-986E-DD532D254077}&lt;/UID&gt;&lt;Title&gt;Wind power usage and prediction prospects in Lithuania&lt;/Title&gt;&lt;Template&gt;Journal Article&lt;/Template&gt;&lt;Star&gt;0&lt;/Star&gt;&lt;Tag&gt;0&lt;/Tag&gt;&lt;Author&gt;Marciukaitis, Mantas; Katinas, Vladislovas; Kavaliauskas, Andrius&lt;/Author&gt;&lt;Year&gt;2008&lt;/Year&gt;&lt;Details&gt;&lt;_accessed&gt;60002586&lt;/_accessed&gt;&lt;_created&gt;60002586&lt;/_created&gt;&lt;_issue&gt;12&lt;/_issue&gt;&lt;_journal&gt;Renewable and Sustainable Energy Reviews&lt;/_journal&gt;&lt;_modified&gt;60002586&lt;/_modified&gt;&lt;_pages&gt;265-277&lt;/_pages&gt;&lt;_volume&gt;12&lt;/_volume&gt;&lt;/Details&gt;&lt;Extra&gt;&lt;DBUID&gt;{F2F0BADE-0539-416F-8F99-9BE45C02286C}&lt;/DBUID&gt;&lt;/Extra&gt;&lt;/Item&gt;&lt;/References&gt;&lt;/Group&gt;&lt;/Citation&gt;_x000a_"/>
    <w:docVar w:name="NE.Ref{4C134E95-38D0-4B90-9EE5-DE8A724AC1E6}" w:val=" ADDIN NE.Ref.{4C134E95-38D0-4B90-9EE5-DE8A724AC1E6}&lt;Citation&gt;&lt;Group&gt;&lt;References&gt;&lt;Item&gt;&lt;ID&gt;173&lt;/ID&gt;&lt;UID&gt;{D57569D4-DC91-4E77-86CE-2434B9F13E0E}&lt;/UID&gt;&lt;Title&gt;海上风力发电进展&lt;/Title&gt;&lt;Template&gt;Journal Article&lt;/Template&gt;&lt;Star&gt;0&lt;/Star&gt;&lt;Tag&gt;0&lt;/Tag&gt;&lt;Author&gt;李晓燕; 余志&lt;/Author&gt;&lt;Year&gt;2004&lt;/Year&gt;&lt;Details&gt;&lt;_journal&gt;太阳能学报&lt;/_journal&gt;&lt;_issue&gt;1&lt;/_issue&gt;&lt;_volume&gt;25&lt;/_volume&gt;&lt;_modified&gt;60017149&lt;/_modified&gt;&lt;_created&gt;60017134&lt;/_created&gt;&lt;_accessed&gt;60017149&lt;/_accessed&gt;&lt;_pages&gt;33-39&lt;/_pages&gt;&lt;/Details&gt;&lt;Extra&gt;&lt;DBUID&gt;{F2F0BADE-0539-416F-8F99-9BE45C02286C}&lt;/DBUID&gt;&lt;/Extra&gt;&lt;/Item&gt;&lt;/References&gt;&lt;/Group&gt;&lt;/Citation&gt;_x000a_"/>
    <w:docVar w:name="NE.Ref{4CB3DBEC-D52B-4D96-AE8A-F7F73F0D73FA}" w:val=" ADDIN NE.Ref.{4CB3DBEC-D52B-4D96-AE8A-F7F73F0D73FA}&lt;Citation&gt;&lt;Group&gt;&lt;References&gt;&lt;Item&gt;&lt;ID&gt;159&lt;/ID&gt;&lt;UID&gt;{9A079ADD-4ADB-42D4-A20A-C56720077D8C}&lt;/UID&gt;&lt;Title&gt;A sequential simulation technique for adequacy evaluation of generating systems including wind energy&lt;/Title&gt;&lt;Template&gt;Journal Article&lt;/Template&gt;&lt;Star&gt;0&lt;/Star&gt;&lt;Tag&gt;0&lt;/Tag&gt;&lt;Author&gt;R, Billinton; Chen, Hua; R, Ghajar&lt;/Author&gt;&lt;Year&gt;1996&lt;/Year&gt;&lt;Details&gt;&lt;_accessed&gt;60002589&lt;/_accessed&gt;&lt;_created&gt;60002589&lt;/_created&gt;&lt;_issue&gt;4&lt;/_issue&gt;&lt;_journal&gt;Energy Conversion&lt;/_journal&gt;&lt;_modified&gt;60002589&lt;/_modified&gt;&lt;_pages&gt;728-734&lt;/_pages&gt;&lt;_volume&gt;11&lt;/_volume&gt;&lt;/Details&gt;&lt;Extra&gt;&lt;DBUID&gt;{F2F0BADE-0539-416F-8F99-9BE45C02286C}&lt;/DBUID&gt;&lt;/Extra&gt;&lt;/Item&gt;&lt;/References&gt;&lt;/Group&gt;&lt;Group&gt;&lt;References&gt;&lt;Item&gt;&lt;ID&gt;160&lt;/ID&gt;&lt;UID&gt;{E0AEEAAB-04B4-4AFB-BC8E-9FE6530BCAAC}&lt;/UID&gt;&lt;Title&gt;Improved Grey predictor rolling models for wind power prediction&lt;/Title&gt;&lt;Template&gt;Journal Article&lt;/Template&gt;&lt;Star&gt;0&lt;/Star&gt;&lt;Tag&gt;0&lt;/Tag&gt;&lt;Author&gt;El-Fouly, THM; Saadany, EFEl; Salama, MMA&lt;/Author&gt;&lt;Year&gt;2007&lt;/Year&gt;&lt;Details&gt;&lt;_accessed&gt;60002591&lt;/_accessed&gt;&lt;_created&gt;60002591&lt;/_created&gt;&lt;_issue&gt;6&lt;/_issue&gt;&lt;_journal&gt;Generation Transmission &amp;amp; Distribution IET&lt;/_journal&gt;&lt;_modified&gt;60002591&lt;/_modified&gt;&lt;_volume&gt;1&lt;/_volume&gt;&lt;/Details&gt;&lt;Extra&gt;&lt;DBUID&gt;{F2F0BADE-0539-416F-8F99-9BE45C02286C}&lt;/DBUID&gt;&lt;/Extra&gt;&lt;/Item&gt;&lt;/References&gt;&lt;/Group&gt;&lt;/Citation&gt;_x000a_"/>
    <w:docVar w:name="NE.Ref{53F986A2-D04F-4AFC-BAA9-392526C4085A}" w:val=" ADDIN NE.Ref.{53F986A2-D04F-4AFC-BAA9-392526C4085A}&lt;Citation&gt;&lt;Group&gt;&lt;References&gt;&lt;Item&gt;&lt;ID&gt;174&lt;/ID&gt;&lt;UID&gt;{302B9484-B6B3-4CB9-BAAC-DF1ABFF67769}&lt;/UID&gt;&lt;Title&gt;投资海上风电成本评估的指导方案（上）&lt;/Title&gt;&lt;Template&gt;Journal Article&lt;/Template&gt;&lt;Star&gt;0&lt;/Star&gt;&lt;Tag&gt;0&lt;/Tag&gt;&lt;Author&gt;褚欣慰; 张舒杨&lt;/Author&gt;&lt;Year&gt;2012&lt;/Year&gt;&lt;Details&gt;&lt;_journal&gt;中国船检&lt;/_journal&gt;&lt;_issue&gt;7&lt;/_issue&gt;&lt;_volume&gt;2&lt;/_volume&gt;&lt;_pages&gt;75-78&lt;/_pages&gt;&lt;_modified&gt;60017153&lt;/_modified&gt;&lt;_created&gt;60017152&lt;/_created&gt;&lt;_accessed&gt;60017153&lt;/_accessed&gt;&lt;/Details&gt;&lt;Extra&gt;&lt;DBUID&gt;{F2F0BADE-0539-416F-8F99-9BE45C02286C}&lt;/DBUID&gt;&lt;/Extra&gt;&lt;/Item&gt;&lt;/References&gt;&lt;/Group&gt;&lt;Group&gt;&lt;References&gt;&lt;Item&gt;&lt;ID&gt;176&lt;/ID&gt;&lt;UID&gt;{E19E5CD9-41C6-4F25-B076-0A574C25BE31}&lt;/UID&gt;&lt;Title&gt;投资海上风电成本评估的指导方案（下）&lt;/Title&gt;&lt;Template&gt;Journal Article&lt;/Template&gt;&lt;Star&gt;0&lt;/Star&gt;&lt;Tag&gt;0&lt;/Tag&gt;&lt;Author&gt;褚欣慰; 张舒杨&lt;/Author&gt;&lt;Year&gt;2012&lt;/Year&gt;&lt;Details&gt;&lt;_journal&gt;中国船检&lt;/_journal&gt;&lt;_issue&gt;8&lt;/_issue&gt;&lt;_volume&gt;2&lt;/_volume&gt;&lt;_pages&gt;81-84&lt;/_pages&gt;&lt;_modified&gt;60017154&lt;/_modified&gt;&lt;_created&gt;60017154&lt;/_created&gt;&lt;_accessed&gt;60017154&lt;/_accessed&gt;&lt;/Details&gt;&lt;Extra&gt;&lt;DBUID&gt;{F2F0BADE-0539-416F-8F99-9BE45C02286C}&lt;/DBUID&gt;&lt;/Extra&gt;&lt;/Item&gt;&lt;/References&gt;&lt;/Group&gt;&lt;/Citation&gt;_x000a_"/>
    <w:docVar w:name="NE.Ref{56FD1EFF-5428-42A7-9294-E55A45DDF558}" w:val=" ADDIN NE.Ref.{56FD1EFF-5428-42A7-9294-E55A45DDF558}&lt;Citation&gt;&lt;Group&gt;&lt;References&gt;&lt;Item&gt;&lt;ID&gt;169&lt;/ID&gt;&lt;UID&gt;{4899D4F9-145E-4BCD-A78E-726FD4267502}&lt;/UID&gt;&lt;Title&gt;混沌时间序列分析及其应用&lt;/Title&gt;&lt;Template&gt;Book&lt;/Template&gt;&lt;Star&gt;0&lt;/Star&gt;&lt;Tag&gt;0&lt;/Tag&gt;&lt;Author&gt;吕金虎&lt;/Author&gt;&lt;Year&gt;2005&lt;/Year&gt;&lt;Details&gt;&lt;_accessed&gt;60002622&lt;/_accessed&gt;&lt;_created&gt;60002622&lt;/_created&gt;&lt;_modified&gt;60002622&lt;/_modified&gt;&lt;_pages&gt;57-66&lt;/_pages&gt;&lt;_place_published&gt;武汉&lt;/_place_published&gt;&lt;_publisher&gt;武汉大学出版社_x000a_&lt;/_publisher&gt;&lt;/Details&gt;&lt;Extra&gt;&lt;DBUID&gt;{F2F0BADE-0539-416F-8F99-9BE45C02286C}&lt;/DBUID&gt;&lt;/Extra&gt;&lt;/Item&gt;&lt;/References&gt;&lt;/Group&gt;&lt;/Citation&gt;_x000a_"/>
    <w:docVar w:name="NE.Ref{5D7FBE2D-A38C-4A47-9B22-2EE68FCFCC1A}" w:val=" ADDIN NE.Ref.{5D7FBE2D-A38C-4A47-9B22-2EE68FCFCC1A}&lt;Citation&gt;&lt;Group&gt;&lt;References&gt;&lt;Item&gt;&lt;ID&gt;170&lt;/ID&gt;&lt;UID&gt;{CB57F9FA-A70F-46D4-A368-CA6E9E6BC328}&lt;/UID&gt;&lt;Title&gt;风电功率预测预报技术原理及其业务系统&lt;/Title&gt;&lt;Template&gt;Book&lt;/Template&gt;&lt;Star&gt;0&lt;/Star&gt;&lt;Tag&gt;0&lt;/Tag&gt;&lt;Author&gt;陈正洪; 许杨; 许沛华; 等&lt;/Author&gt;&lt;Year&gt;2013&lt;/Year&gt;&lt;Details&gt;&lt;_accessed&gt;60005469&lt;/_accessed&gt;&lt;_created&gt;60005469&lt;/_created&gt;&lt;_modified&gt;60005469&lt;/_modified&gt;&lt;_pages&gt;4-12&lt;/_pages&gt;&lt;_place_published&gt;北京&lt;/_place_published&gt;&lt;_publisher&gt;气象出版社&lt;/_publisher&gt;&lt;/Details&gt;&lt;Extra&gt;&lt;DBUID&gt;{F2F0BADE-0539-416F-8F99-9BE45C02286C}&lt;/DBUID&gt;&lt;/Extra&gt;&lt;/Item&gt;&lt;/References&gt;&lt;/Group&gt;&lt;/Citation&gt;_x000a_"/>
    <w:docVar w:name="NE.Ref{7E22B871-2153-432D-AED6-1E65650B8956}" w:val=" ADDIN NE.Ref.{7E22B871-2153-432D-AED6-1E65650B8956}&lt;Citation&gt;&lt;Group&gt;&lt;References&gt;&lt;Item&gt;&lt;ID&gt;166&lt;/ID&gt;&lt;UID&gt;{FFAF313D-4FC6-452A-99EA-0414D4613BAE}&lt;/UID&gt;&lt;Title&gt;The role of wind forecasting in grid operations &amp;amp; reliability&lt;/Title&gt;&lt;Template&gt;Conference Proceedings&lt;/Template&gt;&lt;Star&gt;0&lt;/Star&gt;&lt;Tag&gt;0&lt;/Tag&gt;&lt;Author&gt;L, Ahlstrom M; M, Zavadil R&lt;/Author&gt;&lt;Year&gt;2005&lt;/Year&gt;&lt;Details&gt;&lt;_accessed&gt;60002606&lt;/_accessed&gt;&lt;_created&gt;60002606&lt;/_created&gt;&lt;_modified&gt;60002606&lt;/_modified&gt;&lt;_pages&gt;1-5&lt;/_pages&gt;&lt;_place_published&gt;Ransmission and Distribution conference and exhibition：Asia and Pacific&lt;/_place_published&gt;&lt;_publisher&gt;IEEE&lt;/_publisher&gt;&lt;_secondary_title&gt;Ransmission and Distribution conference and exhibition：Asia and Pacific&lt;/_secondary_title&gt;&lt;_volume&gt;8&lt;/_volume&gt;&lt;/Details&gt;&lt;Extra&gt;&lt;DBUID&gt;{F2F0BADE-0539-416F-8F99-9BE45C02286C}&lt;/DBUID&gt;&lt;/Extra&gt;&lt;/Item&gt;&lt;/References&gt;&lt;/Group&gt;&lt;/Citation&gt;_x000a_"/>
    <w:docVar w:name="NE.Ref{7E3C30FC-590F-422B-A656-D393A74488F9}" w:val=" ADDIN NE.Ref.{7E3C30FC-590F-422B-A656-D393A74488F9}&lt;Citation&gt;&lt;Group&gt;&lt;References&gt;&lt;Item&gt;&lt;ID&gt;164&lt;/ID&gt;&lt;UID&gt;{4E44A5D2-814F-49D0-85FF-8AD881A7935C}&lt;/UID&gt;&lt;Title&gt;海上风电场风速和发电功率预测研究&lt;/Title&gt;&lt;Template&gt;Journal Article&lt;/Template&gt;&lt;Star&gt;0&lt;/Star&gt;&lt;Tag&gt;0&lt;/Tag&gt;&lt;Author&gt;杨秀媛; 肖洋; 陈树勇&lt;/Author&gt;&lt;Year&gt;2005&lt;/Year&gt;&lt;Details&gt;&lt;_accessed&gt;60002603&lt;/_accessed&gt;&lt;_created&gt;60002603&lt;/_created&gt;&lt;_issue&gt;11&lt;/_issue&gt;&lt;_journal&gt;中国电机工程学报&lt;/_journal&gt;&lt;_modified&gt;60002603&lt;/_modified&gt;&lt;_pages&gt;1-5&lt;/_pages&gt;&lt;_volume&gt;25&lt;/_volume&gt;&lt;/Details&gt;&lt;Extra&gt;&lt;DBUID&gt;{F2F0BADE-0539-416F-8F99-9BE45C02286C}&lt;/DBUID&gt;&lt;/Extra&gt;&lt;/Item&gt;&lt;/References&gt;&lt;/Group&gt;&lt;/Citation&gt;_x000a_"/>
    <w:docVar w:name="NE.Ref{9060C31B-4DEF-4AD6-BA0A-F0F135C26E7F}" w:val=" ADDIN NE.Ref.{9060C31B-4DEF-4AD6-BA0A-F0F135C26E7F}&lt;Citation&gt;&lt;Group&gt;&lt;References&gt;&lt;Item&gt;&lt;ID&gt;171&lt;/ID&gt;&lt;UID&gt;{7BC2CA4B-E23D-4026-BDC2-F43D13849A73}&lt;/UID&gt;&lt;Title&gt;数值天气预报&lt;/Title&gt;&lt;Template&gt;Book&lt;/Template&gt;&lt;Star&gt;0&lt;/Star&gt;&lt;Tag&gt;0&lt;/Tag&gt;&lt;Author&gt;沈桐立&lt;/Author&gt;&lt;Year&gt;2010&lt;/Year&gt;&lt;Details&gt;&lt;_accessed&gt;60010123&lt;/_accessed&gt;&lt;_created&gt;60010123&lt;/_created&gt;&lt;_modified&gt;60010123&lt;/_modified&gt;&lt;_pages&gt;366-370&lt;/_pages&gt;&lt;_place_published&gt;北京&lt;/_place_published&gt;&lt;_publisher&gt;气象出版社&lt;/_publisher&gt;&lt;/Details&gt;&lt;Extra&gt;&lt;DBUID&gt;{F2F0BADE-0539-416F-8F99-9BE45C02286C}&lt;/DBUID&gt;&lt;/Extra&gt;&lt;/Item&gt;&lt;/References&gt;&lt;/Group&gt;&lt;/Citation&gt;_x000a_"/>
    <w:docVar w:name="NE.Ref{940E5ED9-271A-4D49-AB21-47CFD16B346A}" w:val=" ADDIN NE.Ref.{940E5ED9-271A-4D49-AB21-47CFD16B346A}&lt;Citation&gt;&lt;Group&gt;&lt;References&gt;&lt;Item&gt;&lt;ID&gt;158&lt;/ID&gt;&lt;UID&gt;{C3E1C239-27C8-4381-BAD9-4D220516E9E8}&lt;/UID&gt;&lt;Title&gt;基于时间序列分析的海上风电场风速预测模型&lt;/Title&gt;&lt;Template&gt;Journal Article&lt;/Template&gt;&lt;Star&gt;0&lt;/Star&gt;&lt;Tag&gt;0&lt;/Tag&gt;&lt;Author&gt;丁明; 张立军; 吴义纯&lt;/Author&gt;&lt;Year&gt;2005&lt;/Year&gt;&lt;Details&gt;&lt;_accessed&gt;60002588&lt;/_accessed&gt;&lt;_created&gt;60002588&lt;/_created&gt;&lt;_issue&gt;8&lt;/_issue&gt;&lt;_journal&gt;电力自动化设备&lt;/_journal&gt;&lt;_modified&gt;60002588&lt;/_modified&gt;&lt;_pages&gt;32-34&lt;/_pages&gt;&lt;_volume&gt;25&lt;/_volume&gt;&lt;/Details&gt;&lt;Extra&gt;&lt;DBUID&gt;{F2F0BADE-0539-416F-8F99-9BE45C02286C}&lt;/DBUID&gt;&lt;/Extra&gt;&lt;/Item&gt;&lt;/References&gt;&lt;/Group&gt;&lt;/Citation&gt;_x000a_"/>
    <w:docVar w:name="NE.Ref{AE038938-4BE4-49BE-A53C-DA6539AE0EC5}" w:val=" ADDIN NE.Ref.{AE038938-4BE4-49BE-A53C-DA6539AE0EC5}&lt;Citation&gt;&lt;Group&gt;&lt;References&gt;&lt;Item&gt;&lt;ID&gt;150&lt;/ID&gt;&lt;UID&gt;{77ED2239-7931-451A-A31C-9EE4F9E60538}&lt;/UID&gt;&lt;Title&gt;Wind power forecasting using fuzzy neural networks enhanced with on-line prediction risk assessment&lt;/Title&gt;&lt;Template&gt;Conference Proceedings&lt;/Template&gt;&lt;Star&gt;0&lt;/Star&gt;&lt;Tag&gt;0&lt;/Tag&gt;&lt;Author&gt;P, Pinson; N, Kariniotakis G&lt;/Author&gt;&lt;Year&gt;2003&lt;/Year&gt;&lt;Details&gt;&lt;_accessed&gt;60002574&lt;/_accessed&gt;&lt;_created&gt;60002560&lt;/_created&gt;&lt;_modified&gt;60002573&lt;/_modified&gt;&lt;_pages&gt;2-8&lt;/_pages&gt;&lt;_place_published&gt;Bologna&lt;/_place_published&gt;&lt;_publisher&gt;IEEE &lt;/_publisher&gt;&lt;_secondary_title&gt;Power Tech Conference Proceedings&lt;/_secondary_title&gt;&lt;/Details&gt;&lt;Extra&gt;&lt;DBUID&gt;{F2F0BADE-0539-416F-8F99-9BE45C02286C}&lt;/DBUID&gt;&lt;/Extra&gt;&lt;/Item&gt;&lt;/References&gt;&lt;/Group&gt;&lt;Group&gt;&lt;References&gt;&lt;Item&gt;&lt;ID&gt;151&lt;/ID&gt;&lt;UID&gt;{66F2A8F8-19EC-4AE0-97AD-F9E114EB9D1F}&lt;/UID&gt;&lt;Title&gt;A Fuzzy model for wind speed prediction and power generation in wind parks using spatial correlation&lt;/Title&gt;&lt;Template&gt;Journal Article&lt;/Template&gt;&lt;Star&gt;0&lt;/Star&gt;&lt;Tag&gt;0&lt;/Tag&gt;&lt;Author&gt;IG, Damousis; MC, Alexiadis; JB, Theocharis; Et, Al&lt;/Author&gt;&lt;Year&gt;2004&lt;/Year&gt;&lt;Details&gt;&lt;_accessed&gt;60002578&lt;/_accessed&gt;&lt;_created&gt;60002576&lt;/_created&gt;&lt;_issue&gt;2&lt;/_issue&gt;&lt;_journal&gt;IEEE Transaction on Energy Conversion&lt;/_journal&gt;&lt;_modified&gt;60002577&lt;/_modified&gt;&lt;_pages&gt;352-361&lt;/_pages&gt;&lt;_volume&gt;19&lt;/_volume&gt;&lt;/Details&gt;&lt;Extra&gt;&lt;DBUID&gt;{F2F0BADE-0539-416F-8F99-9BE45C02286C}&lt;/DBUID&gt;&lt;/Extra&gt;&lt;/Item&gt;&lt;/References&gt;&lt;/Group&gt;&lt;Group&gt;&lt;References&gt;&lt;Item&gt;&lt;ID&gt;152&lt;/ID&gt;&lt;UID&gt;{62227462-F541-4369-8837-6839DFB64728}&lt;/UID&gt;&lt;Title&gt;A fuzzy expert system for the forecasting of wind speed and Power generation in wind farms&lt;/Title&gt;&lt;Template&gt;Journal Article&lt;/Template&gt;&lt;Star&gt;0&lt;/Star&gt;&lt;Tag&gt;0&lt;/Tag&gt;&lt;Author&gt;G, Damousis I; P, Dokopoulos&lt;/Author&gt;&lt;Year&gt;2001&lt;/Year&gt;&lt;Details&gt;&lt;_accessed&gt;60002579&lt;/_accessed&gt;&lt;_created&gt;60002579&lt;/_created&gt;&lt;_issue&gt;4&lt;/_issue&gt;&lt;_journal&gt;Power Industry Computer Applications&lt;/_journal&gt;&lt;_modified&gt;60002579&lt;/_modified&gt;&lt;_pages&gt;63-69&lt;/_pages&gt;&lt;_volume&gt;1&lt;/_volume&gt;&lt;/Details&gt;&lt;Extra&gt;&lt;DBUID&gt;{F2F0BADE-0539-416F-8F99-9BE45C02286C}&lt;/DBUID&gt;&lt;/Extra&gt;&lt;/Item&gt;&lt;/References&gt;&lt;/Group&gt;&lt;Group&gt;&lt;References&gt;&lt;Item&gt;&lt;ID&gt;153&lt;/ID&gt;&lt;UID&gt;{8CCA0881-9974-4E57-89A3-380414D95BD7}&lt;/UID&gt;&lt;Title&gt;Time-sequential simulation technique for rural distribution system reliability cost/worth evaluation including wind generation as alternative supply&lt;/Title&gt;&lt;Template&gt;Journal Article&lt;/Template&gt;&lt;Star&gt;0&lt;/Star&gt;&lt;Tag&gt;0&lt;/Tag&gt;&lt;Author&gt;P, Wang; R, Billinton&lt;/Author&gt;&lt;Year&gt;2001&lt;/Year&gt;&lt;Details&gt;&lt;_accessed&gt;60002582&lt;/_accessed&gt;&lt;_created&gt;60002582&lt;/_created&gt;&lt;_issue&gt;4&lt;/_issue&gt;&lt;_journal&gt;Generation,Transmission and Distribution, IEE Proceedings&lt;/_journal&gt;&lt;_modified&gt;60002582&lt;/_modified&gt;&lt;_pages&gt;355-360&lt;/_pages&gt;&lt;_volume&gt;148&lt;/_volume&gt;&lt;/Details&gt;&lt;Extra&gt;&lt;DBUID&gt;{F2F0BADE-0539-416F-8F99-9BE45C02286C}&lt;/DBUID&gt;&lt;/Extra&gt;&lt;/Item&gt;&lt;/References&gt;&lt;/Group&gt;&lt;/Citation&gt;_x000a_"/>
    <w:docVar w:name="NE.Ref{AF42EDEE-3053-4EF7-B387-0A86E5D24838}" w:val=" ADDIN NE.Ref.{AF42EDEE-3053-4EF7-B387-0A86E5D24838}&lt;Citation&gt;&lt;Group&gt;&lt;References&gt;&lt;Item&gt;&lt;ID&gt;177&lt;/ID&gt;&lt;UID&gt;{07145DEF-0C9D-401B-B6E7-34C2C1D4B1BE}&lt;/UID&gt;&lt;Title&gt;混沌理论与神经网络在电力系统短期负荷预测中的应用&lt;/Title&gt;&lt;Template&gt;Thesis&lt;/Template&gt;&lt;Star&gt;0&lt;/Star&gt;&lt;Tag&gt;0&lt;/Tag&gt;&lt;Author&gt;刘敏安&lt;/Author&gt;&lt;Year&gt;2009&lt;/Year&gt;&lt;Details&gt;&lt;_volume&gt;硕士&lt;/_volume&gt;&lt;_publisher&gt;中南大学&lt;/_publisher&gt;&lt;_place_published&gt;长沙&lt;/_place_published&gt;&lt;_modified&gt;60017160&lt;/_modified&gt;&lt;_created&gt;60017160&lt;/_created&gt;&lt;_accessed&gt;60017160&lt;/_accessed&gt;&lt;/Details&gt;&lt;Extra&gt;&lt;DBUID&gt;{F2F0BADE-0539-416F-8F99-9BE45C02286C}&lt;/DBUID&gt;&lt;/Extra&gt;&lt;/Item&gt;&lt;/References&gt;&lt;/Group&gt;&lt;/Citation&gt;_x000a_"/>
    <w:docVar w:name="NE.Ref{E974695B-250D-4A03-9137-37E2E874708E}" w:val=" ADDIN NE.Ref.{E974695B-250D-4A03-9137-37E2E874708E}&lt;Citation&gt;&lt;Group&gt;&lt;References&gt;&lt;Item&gt;&lt;ID&gt;172&lt;/ID&gt;&lt;UID&gt;{67BBF72B-52F7-4657-A97A-CB28A9E7D05B}&lt;/UID&gt;&lt;Title&gt;海上风电的若干关键技术综述&lt;/Title&gt;&lt;Template&gt;Journal Article&lt;/Template&gt;&lt;Star&gt;0&lt;/Star&gt;&lt;Tag&gt;0&lt;/Tag&gt;&lt;Author&gt;林鹤云; 郭玉敬; 孙蓓蓓; 蒋彦&lt;/Author&gt;&lt;Year&gt;2011&lt;/Year&gt;&lt;Details&gt;&lt;_journal&gt;东南大学学报（自然科学版）&lt;/_journal&gt;&lt;_volume&gt;44&lt;/_volume&gt;&lt;_issue&gt;4&lt;/_issue&gt;&lt;_modified&gt;60017135&lt;/_modified&gt;&lt;_created&gt;60017129&lt;/_created&gt;&lt;_accessed&gt;60017134&lt;/_accessed&gt;&lt;_pages&gt;78-84&lt;/_pages&gt;&lt;/Details&gt;&lt;Extra&gt;&lt;DBUID&gt;{F2F0BADE-0539-416F-8F99-9BE45C02286C}&lt;/DBUID&gt;&lt;/Extra&gt;&lt;/Item&gt;&lt;/References&gt;&lt;/Group&gt;&lt;/Citation&gt;_x000a_"/>
    <w:docVar w:name="ne_docsoft" w:val="MSWord"/>
    <w:docVar w:name="ne_docversion" w:val="NoteExpress 2.0"/>
    <w:docVar w:name="ne_stylename" w:val="北京工业大学学报"/>
  </w:docVars>
  <w:rsids>
    <w:rsidRoot w:val="00F365A9"/>
    <w:rsid w:val="0000065B"/>
    <w:rsid w:val="000007BA"/>
    <w:rsid w:val="000022E7"/>
    <w:rsid w:val="00002FF1"/>
    <w:rsid w:val="00003A93"/>
    <w:rsid w:val="00004621"/>
    <w:rsid w:val="00004BA1"/>
    <w:rsid w:val="000058F6"/>
    <w:rsid w:val="00005902"/>
    <w:rsid w:val="00005A6B"/>
    <w:rsid w:val="00006079"/>
    <w:rsid w:val="0000630C"/>
    <w:rsid w:val="00006D98"/>
    <w:rsid w:val="00006FB5"/>
    <w:rsid w:val="00010496"/>
    <w:rsid w:val="0001062D"/>
    <w:rsid w:val="000115E3"/>
    <w:rsid w:val="00011B39"/>
    <w:rsid w:val="00012511"/>
    <w:rsid w:val="00013567"/>
    <w:rsid w:val="000137C7"/>
    <w:rsid w:val="00013AAF"/>
    <w:rsid w:val="00013E85"/>
    <w:rsid w:val="000144FB"/>
    <w:rsid w:val="00014687"/>
    <w:rsid w:val="0001572D"/>
    <w:rsid w:val="000158DE"/>
    <w:rsid w:val="00015AB5"/>
    <w:rsid w:val="00016C33"/>
    <w:rsid w:val="0002107E"/>
    <w:rsid w:val="00022330"/>
    <w:rsid w:val="00022F2A"/>
    <w:rsid w:val="00027AA9"/>
    <w:rsid w:val="00027B40"/>
    <w:rsid w:val="000301CF"/>
    <w:rsid w:val="000301FF"/>
    <w:rsid w:val="0003154B"/>
    <w:rsid w:val="000318D5"/>
    <w:rsid w:val="000318F3"/>
    <w:rsid w:val="00031A2F"/>
    <w:rsid w:val="00031D5A"/>
    <w:rsid w:val="000330F7"/>
    <w:rsid w:val="00033207"/>
    <w:rsid w:val="00034EC4"/>
    <w:rsid w:val="00035097"/>
    <w:rsid w:val="00035172"/>
    <w:rsid w:val="00036067"/>
    <w:rsid w:val="00036356"/>
    <w:rsid w:val="00036EEF"/>
    <w:rsid w:val="000407DD"/>
    <w:rsid w:val="00040B10"/>
    <w:rsid w:val="000410FF"/>
    <w:rsid w:val="000416BC"/>
    <w:rsid w:val="000424FA"/>
    <w:rsid w:val="0004386A"/>
    <w:rsid w:val="00043C55"/>
    <w:rsid w:val="0004404B"/>
    <w:rsid w:val="00044B55"/>
    <w:rsid w:val="00045936"/>
    <w:rsid w:val="00046116"/>
    <w:rsid w:val="000463E2"/>
    <w:rsid w:val="00046C6E"/>
    <w:rsid w:val="00050147"/>
    <w:rsid w:val="000511B8"/>
    <w:rsid w:val="00051832"/>
    <w:rsid w:val="000519E1"/>
    <w:rsid w:val="0005213C"/>
    <w:rsid w:val="00054C81"/>
    <w:rsid w:val="00055E30"/>
    <w:rsid w:val="00056166"/>
    <w:rsid w:val="00056274"/>
    <w:rsid w:val="0005746B"/>
    <w:rsid w:val="000574D5"/>
    <w:rsid w:val="00057DA9"/>
    <w:rsid w:val="00060509"/>
    <w:rsid w:val="00061024"/>
    <w:rsid w:val="0006123A"/>
    <w:rsid w:val="00061401"/>
    <w:rsid w:val="0006151F"/>
    <w:rsid w:val="00063947"/>
    <w:rsid w:val="00064338"/>
    <w:rsid w:val="000651E6"/>
    <w:rsid w:val="0006598C"/>
    <w:rsid w:val="00066A26"/>
    <w:rsid w:val="00067207"/>
    <w:rsid w:val="000672B9"/>
    <w:rsid w:val="000676F2"/>
    <w:rsid w:val="00067982"/>
    <w:rsid w:val="00067997"/>
    <w:rsid w:val="000704C2"/>
    <w:rsid w:val="000709B7"/>
    <w:rsid w:val="0007164A"/>
    <w:rsid w:val="00071C9D"/>
    <w:rsid w:val="0007217C"/>
    <w:rsid w:val="00072A01"/>
    <w:rsid w:val="00073B46"/>
    <w:rsid w:val="0007484F"/>
    <w:rsid w:val="00074FDD"/>
    <w:rsid w:val="00075F82"/>
    <w:rsid w:val="0008029D"/>
    <w:rsid w:val="000807CA"/>
    <w:rsid w:val="00081153"/>
    <w:rsid w:val="00081743"/>
    <w:rsid w:val="000819A2"/>
    <w:rsid w:val="00081A4D"/>
    <w:rsid w:val="00081DE9"/>
    <w:rsid w:val="000823A0"/>
    <w:rsid w:val="00082958"/>
    <w:rsid w:val="00082F36"/>
    <w:rsid w:val="000833AA"/>
    <w:rsid w:val="00085E38"/>
    <w:rsid w:val="000865CA"/>
    <w:rsid w:val="00086B12"/>
    <w:rsid w:val="00087218"/>
    <w:rsid w:val="0008729E"/>
    <w:rsid w:val="0008757B"/>
    <w:rsid w:val="000879E3"/>
    <w:rsid w:val="00092C80"/>
    <w:rsid w:val="00093115"/>
    <w:rsid w:val="000940DD"/>
    <w:rsid w:val="00094402"/>
    <w:rsid w:val="0009502A"/>
    <w:rsid w:val="0009541D"/>
    <w:rsid w:val="0009558B"/>
    <w:rsid w:val="00096275"/>
    <w:rsid w:val="000967EF"/>
    <w:rsid w:val="00097FF7"/>
    <w:rsid w:val="000A098C"/>
    <w:rsid w:val="000A099F"/>
    <w:rsid w:val="000A22E6"/>
    <w:rsid w:val="000A33F6"/>
    <w:rsid w:val="000A38F7"/>
    <w:rsid w:val="000A44D5"/>
    <w:rsid w:val="000A59E3"/>
    <w:rsid w:val="000A5AF3"/>
    <w:rsid w:val="000B036F"/>
    <w:rsid w:val="000B0AB6"/>
    <w:rsid w:val="000B0F09"/>
    <w:rsid w:val="000B159B"/>
    <w:rsid w:val="000B1AD7"/>
    <w:rsid w:val="000B26E8"/>
    <w:rsid w:val="000B27E9"/>
    <w:rsid w:val="000B4718"/>
    <w:rsid w:val="000B4A5C"/>
    <w:rsid w:val="000B4E10"/>
    <w:rsid w:val="000B5B9A"/>
    <w:rsid w:val="000B6556"/>
    <w:rsid w:val="000B68D3"/>
    <w:rsid w:val="000B7948"/>
    <w:rsid w:val="000C0631"/>
    <w:rsid w:val="000C11F7"/>
    <w:rsid w:val="000C2268"/>
    <w:rsid w:val="000C23DF"/>
    <w:rsid w:val="000C2C03"/>
    <w:rsid w:val="000C700D"/>
    <w:rsid w:val="000C798D"/>
    <w:rsid w:val="000C7DBB"/>
    <w:rsid w:val="000D0212"/>
    <w:rsid w:val="000D12FF"/>
    <w:rsid w:val="000D1AA9"/>
    <w:rsid w:val="000D2277"/>
    <w:rsid w:val="000D3176"/>
    <w:rsid w:val="000D3604"/>
    <w:rsid w:val="000D3FA6"/>
    <w:rsid w:val="000D482D"/>
    <w:rsid w:val="000D48D9"/>
    <w:rsid w:val="000D668C"/>
    <w:rsid w:val="000D6B52"/>
    <w:rsid w:val="000E1E46"/>
    <w:rsid w:val="000E2189"/>
    <w:rsid w:val="000E29AA"/>
    <w:rsid w:val="000E500B"/>
    <w:rsid w:val="000E5BF1"/>
    <w:rsid w:val="000E6792"/>
    <w:rsid w:val="000E7CE6"/>
    <w:rsid w:val="000F001D"/>
    <w:rsid w:val="000F0028"/>
    <w:rsid w:val="000F1050"/>
    <w:rsid w:val="000F12C3"/>
    <w:rsid w:val="000F2137"/>
    <w:rsid w:val="000F2DEC"/>
    <w:rsid w:val="000F48EF"/>
    <w:rsid w:val="000F62E3"/>
    <w:rsid w:val="000F64FD"/>
    <w:rsid w:val="000F6A3C"/>
    <w:rsid w:val="00100D1C"/>
    <w:rsid w:val="00100F86"/>
    <w:rsid w:val="00102798"/>
    <w:rsid w:val="00102AEF"/>
    <w:rsid w:val="001033E0"/>
    <w:rsid w:val="00103BA8"/>
    <w:rsid w:val="001041A2"/>
    <w:rsid w:val="001055F2"/>
    <w:rsid w:val="00106202"/>
    <w:rsid w:val="00106824"/>
    <w:rsid w:val="00106F2E"/>
    <w:rsid w:val="001074C7"/>
    <w:rsid w:val="00107BA6"/>
    <w:rsid w:val="001118D1"/>
    <w:rsid w:val="00111FF3"/>
    <w:rsid w:val="001121B4"/>
    <w:rsid w:val="001126C7"/>
    <w:rsid w:val="00113D30"/>
    <w:rsid w:val="001141EA"/>
    <w:rsid w:val="00115048"/>
    <w:rsid w:val="00116966"/>
    <w:rsid w:val="00116D53"/>
    <w:rsid w:val="00117CC4"/>
    <w:rsid w:val="00120D99"/>
    <w:rsid w:val="00121153"/>
    <w:rsid w:val="00122EA1"/>
    <w:rsid w:val="00123265"/>
    <w:rsid w:val="00123632"/>
    <w:rsid w:val="00123CD8"/>
    <w:rsid w:val="00123DCD"/>
    <w:rsid w:val="00124485"/>
    <w:rsid w:val="001245D4"/>
    <w:rsid w:val="00124759"/>
    <w:rsid w:val="00124838"/>
    <w:rsid w:val="00124CF5"/>
    <w:rsid w:val="001258DA"/>
    <w:rsid w:val="001261EB"/>
    <w:rsid w:val="00126A6B"/>
    <w:rsid w:val="00132196"/>
    <w:rsid w:val="0013310E"/>
    <w:rsid w:val="0013486C"/>
    <w:rsid w:val="001353A2"/>
    <w:rsid w:val="001359B8"/>
    <w:rsid w:val="00135CDD"/>
    <w:rsid w:val="001364EE"/>
    <w:rsid w:val="00137E00"/>
    <w:rsid w:val="001404B0"/>
    <w:rsid w:val="00141A7B"/>
    <w:rsid w:val="001426EB"/>
    <w:rsid w:val="0014369C"/>
    <w:rsid w:val="00143BA4"/>
    <w:rsid w:val="00143D56"/>
    <w:rsid w:val="001447B1"/>
    <w:rsid w:val="00145C92"/>
    <w:rsid w:val="001474B5"/>
    <w:rsid w:val="001478B0"/>
    <w:rsid w:val="00147A59"/>
    <w:rsid w:val="00150544"/>
    <w:rsid w:val="001528DC"/>
    <w:rsid w:val="00153BA6"/>
    <w:rsid w:val="00154175"/>
    <w:rsid w:val="00154E4B"/>
    <w:rsid w:val="00156137"/>
    <w:rsid w:val="00156B78"/>
    <w:rsid w:val="00156E9F"/>
    <w:rsid w:val="0016084A"/>
    <w:rsid w:val="00160FC2"/>
    <w:rsid w:val="0016192E"/>
    <w:rsid w:val="00162113"/>
    <w:rsid w:val="001628FF"/>
    <w:rsid w:val="00163CBC"/>
    <w:rsid w:val="00163EF2"/>
    <w:rsid w:val="00164895"/>
    <w:rsid w:val="001649A8"/>
    <w:rsid w:val="0016740C"/>
    <w:rsid w:val="00167846"/>
    <w:rsid w:val="001701FC"/>
    <w:rsid w:val="00170C21"/>
    <w:rsid w:val="001711C9"/>
    <w:rsid w:val="001720B1"/>
    <w:rsid w:val="00173520"/>
    <w:rsid w:val="00175664"/>
    <w:rsid w:val="00175C2B"/>
    <w:rsid w:val="00176DF5"/>
    <w:rsid w:val="001771C5"/>
    <w:rsid w:val="001779CD"/>
    <w:rsid w:val="00180038"/>
    <w:rsid w:val="00180D00"/>
    <w:rsid w:val="001830B4"/>
    <w:rsid w:val="00183A4D"/>
    <w:rsid w:val="001856F3"/>
    <w:rsid w:val="00185F1B"/>
    <w:rsid w:val="00186775"/>
    <w:rsid w:val="00186BA2"/>
    <w:rsid w:val="00186CED"/>
    <w:rsid w:val="00186D43"/>
    <w:rsid w:val="001874FD"/>
    <w:rsid w:val="001879A5"/>
    <w:rsid w:val="00187DDF"/>
    <w:rsid w:val="00187E1F"/>
    <w:rsid w:val="00190CCB"/>
    <w:rsid w:val="0019115C"/>
    <w:rsid w:val="001927C5"/>
    <w:rsid w:val="00193ED9"/>
    <w:rsid w:val="00194152"/>
    <w:rsid w:val="00194251"/>
    <w:rsid w:val="00194A66"/>
    <w:rsid w:val="00194DD2"/>
    <w:rsid w:val="00195045"/>
    <w:rsid w:val="001951C7"/>
    <w:rsid w:val="00195918"/>
    <w:rsid w:val="00195C9B"/>
    <w:rsid w:val="00196089"/>
    <w:rsid w:val="0019708B"/>
    <w:rsid w:val="0019734B"/>
    <w:rsid w:val="00197AFD"/>
    <w:rsid w:val="001A018C"/>
    <w:rsid w:val="001A0927"/>
    <w:rsid w:val="001A109F"/>
    <w:rsid w:val="001A1E92"/>
    <w:rsid w:val="001A22CE"/>
    <w:rsid w:val="001A2774"/>
    <w:rsid w:val="001A29FB"/>
    <w:rsid w:val="001A2A53"/>
    <w:rsid w:val="001A2E6B"/>
    <w:rsid w:val="001A3022"/>
    <w:rsid w:val="001A4328"/>
    <w:rsid w:val="001A5094"/>
    <w:rsid w:val="001A6157"/>
    <w:rsid w:val="001A6CCC"/>
    <w:rsid w:val="001A6D16"/>
    <w:rsid w:val="001A7181"/>
    <w:rsid w:val="001B04F6"/>
    <w:rsid w:val="001B0625"/>
    <w:rsid w:val="001B0DC3"/>
    <w:rsid w:val="001B114E"/>
    <w:rsid w:val="001B17D2"/>
    <w:rsid w:val="001B3D69"/>
    <w:rsid w:val="001B432C"/>
    <w:rsid w:val="001B53E8"/>
    <w:rsid w:val="001B6593"/>
    <w:rsid w:val="001B6702"/>
    <w:rsid w:val="001B70D9"/>
    <w:rsid w:val="001C1B40"/>
    <w:rsid w:val="001C1CDB"/>
    <w:rsid w:val="001C233C"/>
    <w:rsid w:val="001C3825"/>
    <w:rsid w:val="001C3D49"/>
    <w:rsid w:val="001C44C9"/>
    <w:rsid w:val="001C4BD2"/>
    <w:rsid w:val="001C4C12"/>
    <w:rsid w:val="001C4EBA"/>
    <w:rsid w:val="001C537B"/>
    <w:rsid w:val="001C590B"/>
    <w:rsid w:val="001C5D7F"/>
    <w:rsid w:val="001C79AA"/>
    <w:rsid w:val="001D0303"/>
    <w:rsid w:val="001D1044"/>
    <w:rsid w:val="001D1C8A"/>
    <w:rsid w:val="001D2041"/>
    <w:rsid w:val="001D2681"/>
    <w:rsid w:val="001D30E5"/>
    <w:rsid w:val="001D41CC"/>
    <w:rsid w:val="001D440A"/>
    <w:rsid w:val="001D51B4"/>
    <w:rsid w:val="001D5469"/>
    <w:rsid w:val="001D58C6"/>
    <w:rsid w:val="001D64F8"/>
    <w:rsid w:val="001E0719"/>
    <w:rsid w:val="001E37D3"/>
    <w:rsid w:val="001E3AD3"/>
    <w:rsid w:val="001E421D"/>
    <w:rsid w:val="001E5D3C"/>
    <w:rsid w:val="001E5F71"/>
    <w:rsid w:val="001E6470"/>
    <w:rsid w:val="001E68D5"/>
    <w:rsid w:val="001F2B6B"/>
    <w:rsid w:val="001F3B55"/>
    <w:rsid w:val="001F44B6"/>
    <w:rsid w:val="001F45BC"/>
    <w:rsid w:val="001F490C"/>
    <w:rsid w:val="001F49E8"/>
    <w:rsid w:val="001F557C"/>
    <w:rsid w:val="001F61C7"/>
    <w:rsid w:val="0020026F"/>
    <w:rsid w:val="00201918"/>
    <w:rsid w:val="00201E80"/>
    <w:rsid w:val="00203BF2"/>
    <w:rsid w:val="00205B87"/>
    <w:rsid w:val="00206033"/>
    <w:rsid w:val="002064FB"/>
    <w:rsid w:val="00206BEC"/>
    <w:rsid w:val="00207600"/>
    <w:rsid w:val="0021056C"/>
    <w:rsid w:val="00212A33"/>
    <w:rsid w:val="00213490"/>
    <w:rsid w:val="00213647"/>
    <w:rsid w:val="002153E6"/>
    <w:rsid w:val="00216A18"/>
    <w:rsid w:val="002174B5"/>
    <w:rsid w:val="00217A29"/>
    <w:rsid w:val="00221296"/>
    <w:rsid w:val="002225CC"/>
    <w:rsid w:val="002230D4"/>
    <w:rsid w:val="0022349E"/>
    <w:rsid w:val="00223D0A"/>
    <w:rsid w:val="0022488F"/>
    <w:rsid w:val="00224999"/>
    <w:rsid w:val="0022538D"/>
    <w:rsid w:val="00226E35"/>
    <w:rsid w:val="00230270"/>
    <w:rsid w:val="00230769"/>
    <w:rsid w:val="00230CCF"/>
    <w:rsid w:val="00231046"/>
    <w:rsid w:val="00232282"/>
    <w:rsid w:val="00232D43"/>
    <w:rsid w:val="0023363B"/>
    <w:rsid w:val="00234D55"/>
    <w:rsid w:val="0023509B"/>
    <w:rsid w:val="00235792"/>
    <w:rsid w:val="00236652"/>
    <w:rsid w:val="00236888"/>
    <w:rsid w:val="00236972"/>
    <w:rsid w:val="00236AA7"/>
    <w:rsid w:val="00236B6E"/>
    <w:rsid w:val="00240C5F"/>
    <w:rsid w:val="0024199E"/>
    <w:rsid w:val="00241CBF"/>
    <w:rsid w:val="00242076"/>
    <w:rsid w:val="002429C8"/>
    <w:rsid w:val="00243C7C"/>
    <w:rsid w:val="00243D24"/>
    <w:rsid w:val="0024494A"/>
    <w:rsid w:val="0024504E"/>
    <w:rsid w:val="00245551"/>
    <w:rsid w:val="0024565F"/>
    <w:rsid w:val="0024568F"/>
    <w:rsid w:val="00245F4D"/>
    <w:rsid w:val="00246134"/>
    <w:rsid w:val="0024788B"/>
    <w:rsid w:val="00250E67"/>
    <w:rsid w:val="00251003"/>
    <w:rsid w:val="00252D4E"/>
    <w:rsid w:val="00253F31"/>
    <w:rsid w:val="00253F52"/>
    <w:rsid w:val="00254213"/>
    <w:rsid w:val="002548B3"/>
    <w:rsid w:val="00255994"/>
    <w:rsid w:val="00255F82"/>
    <w:rsid w:val="00260C68"/>
    <w:rsid w:val="0026221B"/>
    <w:rsid w:val="00262EAD"/>
    <w:rsid w:val="00263384"/>
    <w:rsid w:val="00263632"/>
    <w:rsid w:val="00264D3B"/>
    <w:rsid w:val="00264EF2"/>
    <w:rsid w:val="002664A5"/>
    <w:rsid w:val="0026685F"/>
    <w:rsid w:val="00267175"/>
    <w:rsid w:val="0026758B"/>
    <w:rsid w:val="0027006D"/>
    <w:rsid w:val="002720FB"/>
    <w:rsid w:val="002733FE"/>
    <w:rsid w:val="00273602"/>
    <w:rsid w:val="00273FB3"/>
    <w:rsid w:val="00275133"/>
    <w:rsid w:val="00275F28"/>
    <w:rsid w:val="00277270"/>
    <w:rsid w:val="00277D4C"/>
    <w:rsid w:val="0028000C"/>
    <w:rsid w:val="00281146"/>
    <w:rsid w:val="00281EE6"/>
    <w:rsid w:val="00282A57"/>
    <w:rsid w:val="0028641B"/>
    <w:rsid w:val="002907C3"/>
    <w:rsid w:val="00291F44"/>
    <w:rsid w:val="002920A8"/>
    <w:rsid w:val="00293DFE"/>
    <w:rsid w:val="0029474D"/>
    <w:rsid w:val="002966D1"/>
    <w:rsid w:val="0029740D"/>
    <w:rsid w:val="00297860"/>
    <w:rsid w:val="002A190A"/>
    <w:rsid w:val="002A1CE3"/>
    <w:rsid w:val="002A2D75"/>
    <w:rsid w:val="002A3336"/>
    <w:rsid w:val="002A3DA9"/>
    <w:rsid w:val="002A3F03"/>
    <w:rsid w:val="002A3F64"/>
    <w:rsid w:val="002A4268"/>
    <w:rsid w:val="002A43CA"/>
    <w:rsid w:val="002A4418"/>
    <w:rsid w:val="002A4D7C"/>
    <w:rsid w:val="002A4DCA"/>
    <w:rsid w:val="002A51B8"/>
    <w:rsid w:val="002A63C2"/>
    <w:rsid w:val="002A64EA"/>
    <w:rsid w:val="002A6A37"/>
    <w:rsid w:val="002A6DEC"/>
    <w:rsid w:val="002A7831"/>
    <w:rsid w:val="002B085C"/>
    <w:rsid w:val="002B1F03"/>
    <w:rsid w:val="002B21BF"/>
    <w:rsid w:val="002B22D8"/>
    <w:rsid w:val="002B4462"/>
    <w:rsid w:val="002B4DC5"/>
    <w:rsid w:val="002B5EBB"/>
    <w:rsid w:val="002B6D3D"/>
    <w:rsid w:val="002B7239"/>
    <w:rsid w:val="002C0CAB"/>
    <w:rsid w:val="002C151D"/>
    <w:rsid w:val="002C18EA"/>
    <w:rsid w:val="002C2CF7"/>
    <w:rsid w:val="002C3154"/>
    <w:rsid w:val="002C3E00"/>
    <w:rsid w:val="002C3ECA"/>
    <w:rsid w:val="002C3FB6"/>
    <w:rsid w:val="002C4131"/>
    <w:rsid w:val="002C44FB"/>
    <w:rsid w:val="002C51D8"/>
    <w:rsid w:val="002C554E"/>
    <w:rsid w:val="002C5C26"/>
    <w:rsid w:val="002C5EE8"/>
    <w:rsid w:val="002C63D8"/>
    <w:rsid w:val="002C73C8"/>
    <w:rsid w:val="002C7EFC"/>
    <w:rsid w:val="002D0113"/>
    <w:rsid w:val="002D0AFC"/>
    <w:rsid w:val="002D0CF2"/>
    <w:rsid w:val="002D18D1"/>
    <w:rsid w:val="002D2437"/>
    <w:rsid w:val="002D2A6E"/>
    <w:rsid w:val="002D301F"/>
    <w:rsid w:val="002D3070"/>
    <w:rsid w:val="002D3200"/>
    <w:rsid w:val="002D3789"/>
    <w:rsid w:val="002D3866"/>
    <w:rsid w:val="002D3965"/>
    <w:rsid w:val="002D3AFA"/>
    <w:rsid w:val="002D3E03"/>
    <w:rsid w:val="002D4C1C"/>
    <w:rsid w:val="002D6522"/>
    <w:rsid w:val="002D7353"/>
    <w:rsid w:val="002D7E97"/>
    <w:rsid w:val="002E0F20"/>
    <w:rsid w:val="002E13A6"/>
    <w:rsid w:val="002E1466"/>
    <w:rsid w:val="002E161B"/>
    <w:rsid w:val="002E3313"/>
    <w:rsid w:val="002E4050"/>
    <w:rsid w:val="002E4302"/>
    <w:rsid w:val="002E4648"/>
    <w:rsid w:val="002E6B87"/>
    <w:rsid w:val="002E6BCC"/>
    <w:rsid w:val="002F119F"/>
    <w:rsid w:val="002F1FF5"/>
    <w:rsid w:val="002F31FD"/>
    <w:rsid w:val="002F35ED"/>
    <w:rsid w:val="002F37BC"/>
    <w:rsid w:val="002F3B34"/>
    <w:rsid w:val="002F4359"/>
    <w:rsid w:val="002F6A84"/>
    <w:rsid w:val="002F7EFC"/>
    <w:rsid w:val="003002DD"/>
    <w:rsid w:val="00301932"/>
    <w:rsid w:val="003020EF"/>
    <w:rsid w:val="0030228C"/>
    <w:rsid w:val="00302816"/>
    <w:rsid w:val="00302F13"/>
    <w:rsid w:val="00303039"/>
    <w:rsid w:val="00303097"/>
    <w:rsid w:val="00303305"/>
    <w:rsid w:val="00303780"/>
    <w:rsid w:val="00304988"/>
    <w:rsid w:val="003053A1"/>
    <w:rsid w:val="00306A4E"/>
    <w:rsid w:val="003079E0"/>
    <w:rsid w:val="00310C33"/>
    <w:rsid w:val="00311A8A"/>
    <w:rsid w:val="00313C38"/>
    <w:rsid w:val="00313D87"/>
    <w:rsid w:val="00314E2E"/>
    <w:rsid w:val="003158D2"/>
    <w:rsid w:val="00317A9F"/>
    <w:rsid w:val="00317DA6"/>
    <w:rsid w:val="003206B8"/>
    <w:rsid w:val="00320774"/>
    <w:rsid w:val="0032101A"/>
    <w:rsid w:val="00321FCD"/>
    <w:rsid w:val="00322485"/>
    <w:rsid w:val="0032336E"/>
    <w:rsid w:val="00324E99"/>
    <w:rsid w:val="00324FF5"/>
    <w:rsid w:val="003278A2"/>
    <w:rsid w:val="00327BBD"/>
    <w:rsid w:val="003304CC"/>
    <w:rsid w:val="003318B7"/>
    <w:rsid w:val="00332223"/>
    <w:rsid w:val="00332270"/>
    <w:rsid w:val="0033231B"/>
    <w:rsid w:val="0033371D"/>
    <w:rsid w:val="00335555"/>
    <w:rsid w:val="0033691A"/>
    <w:rsid w:val="00337D65"/>
    <w:rsid w:val="00340F5E"/>
    <w:rsid w:val="0034124E"/>
    <w:rsid w:val="00341AC4"/>
    <w:rsid w:val="00342BE2"/>
    <w:rsid w:val="0034327E"/>
    <w:rsid w:val="003435D7"/>
    <w:rsid w:val="003443AA"/>
    <w:rsid w:val="003446F8"/>
    <w:rsid w:val="00345409"/>
    <w:rsid w:val="00345C31"/>
    <w:rsid w:val="003462CD"/>
    <w:rsid w:val="00346328"/>
    <w:rsid w:val="003464A0"/>
    <w:rsid w:val="00346524"/>
    <w:rsid w:val="00346C6B"/>
    <w:rsid w:val="0034715B"/>
    <w:rsid w:val="00347BDC"/>
    <w:rsid w:val="00347F2B"/>
    <w:rsid w:val="00352ACC"/>
    <w:rsid w:val="0035393B"/>
    <w:rsid w:val="00354713"/>
    <w:rsid w:val="00354B5E"/>
    <w:rsid w:val="00355345"/>
    <w:rsid w:val="00357101"/>
    <w:rsid w:val="003605A6"/>
    <w:rsid w:val="00363C2F"/>
    <w:rsid w:val="00364D88"/>
    <w:rsid w:val="003654B3"/>
    <w:rsid w:val="003660B3"/>
    <w:rsid w:val="0036740A"/>
    <w:rsid w:val="00367861"/>
    <w:rsid w:val="00370F72"/>
    <w:rsid w:val="0037676B"/>
    <w:rsid w:val="00377204"/>
    <w:rsid w:val="0038136F"/>
    <w:rsid w:val="0038244A"/>
    <w:rsid w:val="00382826"/>
    <w:rsid w:val="00382CB1"/>
    <w:rsid w:val="00385477"/>
    <w:rsid w:val="003865EC"/>
    <w:rsid w:val="00386800"/>
    <w:rsid w:val="0039168F"/>
    <w:rsid w:val="003916DD"/>
    <w:rsid w:val="00391E1B"/>
    <w:rsid w:val="00392148"/>
    <w:rsid w:val="00392423"/>
    <w:rsid w:val="00393E21"/>
    <w:rsid w:val="00395D29"/>
    <w:rsid w:val="00396401"/>
    <w:rsid w:val="003A08F8"/>
    <w:rsid w:val="003A1407"/>
    <w:rsid w:val="003A170B"/>
    <w:rsid w:val="003A1FB2"/>
    <w:rsid w:val="003A2687"/>
    <w:rsid w:val="003A2C26"/>
    <w:rsid w:val="003A3D5C"/>
    <w:rsid w:val="003A51D1"/>
    <w:rsid w:val="003A5BEF"/>
    <w:rsid w:val="003A6361"/>
    <w:rsid w:val="003A7EDD"/>
    <w:rsid w:val="003B1162"/>
    <w:rsid w:val="003B13DA"/>
    <w:rsid w:val="003B1727"/>
    <w:rsid w:val="003B1CDD"/>
    <w:rsid w:val="003B3035"/>
    <w:rsid w:val="003B35FA"/>
    <w:rsid w:val="003B406D"/>
    <w:rsid w:val="003B47B2"/>
    <w:rsid w:val="003B4E92"/>
    <w:rsid w:val="003B56EE"/>
    <w:rsid w:val="003B6685"/>
    <w:rsid w:val="003B724B"/>
    <w:rsid w:val="003C0591"/>
    <w:rsid w:val="003C1DE8"/>
    <w:rsid w:val="003C2217"/>
    <w:rsid w:val="003C224A"/>
    <w:rsid w:val="003C306C"/>
    <w:rsid w:val="003C35D4"/>
    <w:rsid w:val="003C3F06"/>
    <w:rsid w:val="003C5A25"/>
    <w:rsid w:val="003C7199"/>
    <w:rsid w:val="003C730F"/>
    <w:rsid w:val="003C7642"/>
    <w:rsid w:val="003D12D7"/>
    <w:rsid w:val="003D19FD"/>
    <w:rsid w:val="003D1C6C"/>
    <w:rsid w:val="003D58DB"/>
    <w:rsid w:val="003D5D1D"/>
    <w:rsid w:val="003D7AF2"/>
    <w:rsid w:val="003D7F0A"/>
    <w:rsid w:val="003E1C41"/>
    <w:rsid w:val="003E2BDE"/>
    <w:rsid w:val="003E2FC4"/>
    <w:rsid w:val="003E3432"/>
    <w:rsid w:val="003E3736"/>
    <w:rsid w:val="003E3AB3"/>
    <w:rsid w:val="003E43E5"/>
    <w:rsid w:val="003E58E9"/>
    <w:rsid w:val="003E5B35"/>
    <w:rsid w:val="003E5D19"/>
    <w:rsid w:val="003E7920"/>
    <w:rsid w:val="003F03AF"/>
    <w:rsid w:val="003F21E3"/>
    <w:rsid w:val="003F2963"/>
    <w:rsid w:val="003F4518"/>
    <w:rsid w:val="003F4D6C"/>
    <w:rsid w:val="003F590E"/>
    <w:rsid w:val="003F59B9"/>
    <w:rsid w:val="003F727A"/>
    <w:rsid w:val="003F797A"/>
    <w:rsid w:val="0040081E"/>
    <w:rsid w:val="0040231B"/>
    <w:rsid w:val="004026D2"/>
    <w:rsid w:val="00403F1A"/>
    <w:rsid w:val="00404788"/>
    <w:rsid w:val="00405460"/>
    <w:rsid w:val="00405E7A"/>
    <w:rsid w:val="00406457"/>
    <w:rsid w:val="00406599"/>
    <w:rsid w:val="004076AF"/>
    <w:rsid w:val="004109AC"/>
    <w:rsid w:val="00410AA5"/>
    <w:rsid w:val="004119F3"/>
    <w:rsid w:val="00411BA0"/>
    <w:rsid w:val="00411EB1"/>
    <w:rsid w:val="00412152"/>
    <w:rsid w:val="00412168"/>
    <w:rsid w:val="004133BB"/>
    <w:rsid w:val="0041461D"/>
    <w:rsid w:val="0041482D"/>
    <w:rsid w:val="0041538C"/>
    <w:rsid w:val="00415E20"/>
    <w:rsid w:val="004202BA"/>
    <w:rsid w:val="00420D6F"/>
    <w:rsid w:val="00420DCB"/>
    <w:rsid w:val="00420EB8"/>
    <w:rsid w:val="004217F4"/>
    <w:rsid w:val="0042210C"/>
    <w:rsid w:val="00423497"/>
    <w:rsid w:val="0042393E"/>
    <w:rsid w:val="00425376"/>
    <w:rsid w:val="00426A04"/>
    <w:rsid w:val="00426DEA"/>
    <w:rsid w:val="00427105"/>
    <w:rsid w:val="00427188"/>
    <w:rsid w:val="0042798E"/>
    <w:rsid w:val="00427D4D"/>
    <w:rsid w:val="00430ADE"/>
    <w:rsid w:val="0043110D"/>
    <w:rsid w:val="00431602"/>
    <w:rsid w:val="00431E2A"/>
    <w:rsid w:val="004329CE"/>
    <w:rsid w:val="00433A2E"/>
    <w:rsid w:val="004352D1"/>
    <w:rsid w:val="0043534C"/>
    <w:rsid w:val="00437253"/>
    <w:rsid w:val="0043726C"/>
    <w:rsid w:val="00437821"/>
    <w:rsid w:val="00437D2E"/>
    <w:rsid w:val="00440A66"/>
    <w:rsid w:val="00441821"/>
    <w:rsid w:val="00442DFB"/>
    <w:rsid w:val="00443928"/>
    <w:rsid w:val="004441A5"/>
    <w:rsid w:val="00444CA9"/>
    <w:rsid w:val="00445165"/>
    <w:rsid w:val="00445BA4"/>
    <w:rsid w:val="00445E60"/>
    <w:rsid w:val="00445FFA"/>
    <w:rsid w:val="00446324"/>
    <w:rsid w:val="0044637F"/>
    <w:rsid w:val="00446956"/>
    <w:rsid w:val="00447002"/>
    <w:rsid w:val="00450CF7"/>
    <w:rsid w:val="004516F9"/>
    <w:rsid w:val="0045263B"/>
    <w:rsid w:val="004540D6"/>
    <w:rsid w:val="004544B9"/>
    <w:rsid w:val="0045462E"/>
    <w:rsid w:val="00454B8B"/>
    <w:rsid w:val="0045508A"/>
    <w:rsid w:val="00456135"/>
    <w:rsid w:val="00456324"/>
    <w:rsid w:val="00456B92"/>
    <w:rsid w:val="00457554"/>
    <w:rsid w:val="004607AE"/>
    <w:rsid w:val="004608A9"/>
    <w:rsid w:val="00460E1F"/>
    <w:rsid w:val="00460EDE"/>
    <w:rsid w:val="0046153F"/>
    <w:rsid w:val="004615FF"/>
    <w:rsid w:val="00463AE9"/>
    <w:rsid w:val="004652BF"/>
    <w:rsid w:val="00465C17"/>
    <w:rsid w:val="00466374"/>
    <w:rsid w:val="00467187"/>
    <w:rsid w:val="00467413"/>
    <w:rsid w:val="00467BC4"/>
    <w:rsid w:val="00471B93"/>
    <w:rsid w:val="00472059"/>
    <w:rsid w:val="004724B2"/>
    <w:rsid w:val="0047304B"/>
    <w:rsid w:val="00474125"/>
    <w:rsid w:val="00474CF6"/>
    <w:rsid w:val="004757AF"/>
    <w:rsid w:val="0047627C"/>
    <w:rsid w:val="00476840"/>
    <w:rsid w:val="00476EE4"/>
    <w:rsid w:val="00480525"/>
    <w:rsid w:val="00480EB9"/>
    <w:rsid w:val="004810E5"/>
    <w:rsid w:val="004814C6"/>
    <w:rsid w:val="004855C0"/>
    <w:rsid w:val="00485B21"/>
    <w:rsid w:val="00487F13"/>
    <w:rsid w:val="0049002B"/>
    <w:rsid w:val="004903D3"/>
    <w:rsid w:val="004904CF"/>
    <w:rsid w:val="00490BAD"/>
    <w:rsid w:val="004919E3"/>
    <w:rsid w:val="004924C5"/>
    <w:rsid w:val="00492D9C"/>
    <w:rsid w:val="00493750"/>
    <w:rsid w:val="00495CE8"/>
    <w:rsid w:val="004971A0"/>
    <w:rsid w:val="00497481"/>
    <w:rsid w:val="00497591"/>
    <w:rsid w:val="004975D5"/>
    <w:rsid w:val="004A04AF"/>
    <w:rsid w:val="004A0635"/>
    <w:rsid w:val="004A1ECC"/>
    <w:rsid w:val="004A2B64"/>
    <w:rsid w:val="004A3A80"/>
    <w:rsid w:val="004A439F"/>
    <w:rsid w:val="004A4830"/>
    <w:rsid w:val="004A5951"/>
    <w:rsid w:val="004A5C92"/>
    <w:rsid w:val="004A6EC0"/>
    <w:rsid w:val="004A7239"/>
    <w:rsid w:val="004B0827"/>
    <w:rsid w:val="004B134E"/>
    <w:rsid w:val="004B1F67"/>
    <w:rsid w:val="004B468B"/>
    <w:rsid w:val="004B4915"/>
    <w:rsid w:val="004B498B"/>
    <w:rsid w:val="004B49C1"/>
    <w:rsid w:val="004B49CD"/>
    <w:rsid w:val="004B53EB"/>
    <w:rsid w:val="004B5FE6"/>
    <w:rsid w:val="004B67B5"/>
    <w:rsid w:val="004B7082"/>
    <w:rsid w:val="004B7670"/>
    <w:rsid w:val="004B7998"/>
    <w:rsid w:val="004C0946"/>
    <w:rsid w:val="004C121E"/>
    <w:rsid w:val="004C2787"/>
    <w:rsid w:val="004C3929"/>
    <w:rsid w:val="004C5080"/>
    <w:rsid w:val="004C512F"/>
    <w:rsid w:val="004C53AC"/>
    <w:rsid w:val="004C5479"/>
    <w:rsid w:val="004C5768"/>
    <w:rsid w:val="004C581C"/>
    <w:rsid w:val="004C5B0D"/>
    <w:rsid w:val="004C7BF3"/>
    <w:rsid w:val="004D24EF"/>
    <w:rsid w:val="004D2A33"/>
    <w:rsid w:val="004D2E59"/>
    <w:rsid w:val="004D34CF"/>
    <w:rsid w:val="004D36F8"/>
    <w:rsid w:val="004D3F4A"/>
    <w:rsid w:val="004D40CD"/>
    <w:rsid w:val="004D49B4"/>
    <w:rsid w:val="004D76FF"/>
    <w:rsid w:val="004E186A"/>
    <w:rsid w:val="004E207C"/>
    <w:rsid w:val="004E2C85"/>
    <w:rsid w:val="004E350E"/>
    <w:rsid w:val="004E4269"/>
    <w:rsid w:val="004E4AC0"/>
    <w:rsid w:val="004E4BB1"/>
    <w:rsid w:val="004E4EA2"/>
    <w:rsid w:val="004E70A8"/>
    <w:rsid w:val="004E7216"/>
    <w:rsid w:val="004E7337"/>
    <w:rsid w:val="004E7AF6"/>
    <w:rsid w:val="004F0145"/>
    <w:rsid w:val="004F046A"/>
    <w:rsid w:val="004F1B55"/>
    <w:rsid w:val="004F28A8"/>
    <w:rsid w:val="004F5D47"/>
    <w:rsid w:val="004F5DD2"/>
    <w:rsid w:val="004F631F"/>
    <w:rsid w:val="00501553"/>
    <w:rsid w:val="00501DC9"/>
    <w:rsid w:val="005024C4"/>
    <w:rsid w:val="00502BE2"/>
    <w:rsid w:val="00502DC0"/>
    <w:rsid w:val="00502E59"/>
    <w:rsid w:val="00503291"/>
    <w:rsid w:val="005046B5"/>
    <w:rsid w:val="00506818"/>
    <w:rsid w:val="00507647"/>
    <w:rsid w:val="00510BB1"/>
    <w:rsid w:val="00512D0B"/>
    <w:rsid w:val="00512D78"/>
    <w:rsid w:val="00513828"/>
    <w:rsid w:val="00513A6A"/>
    <w:rsid w:val="00513FD0"/>
    <w:rsid w:val="00513FD3"/>
    <w:rsid w:val="005166EA"/>
    <w:rsid w:val="005168E3"/>
    <w:rsid w:val="00517610"/>
    <w:rsid w:val="005206C6"/>
    <w:rsid w:val="00521089"/>
    <w:rsid w:val="00522B69"/>
    <w:rsid w:val="00522EC6"/>
    <w:rsid w:val="00525221"/>
    <w:rsid w:val="00525E24"/>
    <w:rsid w:val="005266F9"/>
    <w:rsid w:val="00526A28"/>
    <w:rsid w:val="00530408"/>
    <w:rsid w:val="00530610"/>
    <w:rsid w:val="00531E29"/>
    <w:rsid w:val="00532049"/>
    <w:rsid w:val="0053263C"/>
    <w:rsid w:val="005328CD"/>
    <w:rsid w:val="00533158"/>
    <w:rsid w:val="005333DD"/>
    <w:rsid w:val="00533424"/>
    <w:rsid w:val="0053344B"/>
    <w:rsid w:val="005348AF"/>
    <w:rsid w:val="00536268"/>
    <w:rsid w:val="005374E3"/>
    <w:rsid w:val="00540296"/>
    <w:rsid w:val="00540CF4"/>
    <w:rsid w:val="00541ECD"/>
    <w:rsid w:val="0054201F"/>
    <w:rsid w:val="0054224D"/>
    <w:rsid w:val="00542848"/>
    <w:rsid w:val="00542C04"/>
    <w:rsid w:val="00542F7E"/>
    <w:rsid w:val="00543CE8"/>
    <w:rsid w:val="0054425F"/>
    <w:rsid w:val="00544D3C"/>
    <w:rsid w:val="00545496"/>
    <w:rsid w:val="00550521"/>
    <w:rsid w:val="00551339"/>
    <w:rsid w:val="00553BB9"/>
    <w:rsid w:val="00554B0D"/>
    <w:rsid w:val="00555A0B"/>
    <w:rsid w:val="00555DEA"/>
    <w:rsid w:val="00556909"/>
    <w:rsid w:val="00560733"/>
    <w:rsid w:val="00560841"/>
    <w:rsid w:val="00561482"/>
    <w:rsid w:val="00561732"/>
    <w:rsid w:val="00561E9F"/>
    <w:rsid w:val="0056312E"/>
    <w:rsid w:val="00563597"/>
    <w:rsid w:val="00565989"/>
    <w:rsid w:val="00566462"/>
    <w:rsid w:val="00566D0B"/>
    <w:rsid w:val="00567ABA"/>
    <w:rsid w:val="005702DA"/>
    <w:rsid w:val="005706AB"/>
    <w:rsid w:val="00570D1D"/>
    <w:rsid w:val="005711FA"/>
    <w:rsid w:val="00572D69"/>
    <w:rsid w:val="0057348F"/>
    <w:rsid w:val="00575697"/>
    <w:rsid w:val="005763C2"/>
    <w:rsid w:val="005767F6"/>
    <w:rsid w:val="00577869"/>
    <w:rsid w:val="005803F3"/>
    <w:rsid w:val="0058146F"/>
    <w:rsid w:val="005818CB"/>
    <w:rsid w:val="00581984"/>
    <w:rsid w:val="0058374B"/>
    <w:rsid w:val="00585316"/>
    <w:rsid w:val="00586D30"/>
    <w:rsid w:val="00587197"/>
    <w:rsid w:val="00587A1F"/>
    <w:rsid w:val="0059038E"/>
    <w:rsid w:val="005921E5"/>
    <w:rsid w:val="00592941"/>
    <w:rsid w:val="00593169"/>
    <w:rsid w:val="0059380D"/>
    <w:rsid w:val="00593A02"/>
    <w:rsid w:val="00594712"/>
    <w:rsid w:val="00594C5F"/>
    <w:rsid w:val="00595E23"/>
    <w:rsid w:val="00597429"/>
    <w:rsid w:val="00597C9D"/>
    <w:rsid w:val="005A0194"/>
    <w:rsid w:val="005A1846"/>
    <w:rsid w:val="005A1E05"/>
    <w:rsid w:val="005A4B7C"/>
    <w:rsid w:val="005A6176"/>
    <w:rsid w:val="005A63E5"/>
    <w:rsid w:val="005A6648"/>
    <w:rsid w:val="005A6EE8"/>
    <w:rsid w:val="005A701B"/>
    <w:rsid w:val="005B06FB"/>
    <w:rsid w:val="005B1D8B"/>
    <w:rsid w:val="005B1E37"/>
    <w:rsid w:val="005B1FA3"/>
    <w:rsid w:val="005B39C0"/>
    <w:rsid w:val="005B421D"/>
    <w:rsid w:val="005B46FB"/>
    <w:rsid w:val="005B51A7"/>
    <w:rsid w:val="005B5813"/>
    <w:rsid w:val="005B637F"/>
    <w:rsid w:val="005B65A3"/>
    <w:rsid w:val="005B6CC8"/>
    <w:rsid w:val="005B77CA"/>
    <w:rsid w:val="005C024F"/>
    <w:rsid w:val="005C2CA7"/>
    <w:rsid w:val="005C34EA"/>
    <w:rsid w:val="005C3BEF"/>
    <w:rsid w:val="005C3FC0"/>
    <w:rsid w:val="005C528D"/>
    <w:rsid w:val="005C665F"/>
    <w:rsid w:val="005C751E"/>
    <w:rsid w:val="005C7BCD"/>
    <w:rsid w:val="005D0DF3"/>
    <w:rsid w:val="005D0E2A"/>
    <w:rsid w:val="005D0F32"/>
    <w:rsid w:val="005D1C0C"/>
    <w:rsid w:val="005D2FBB"/>
    <w:rsid w:val="005D396C"/>
    <w:rsid w:val="005D3C67"/>
    <w:rsid w:val="005D44B7"/>
    <w:rsid w:val="005D45B0"/>
    <w:rsid w:val="005D4983"/>
    <w:rsid w:val="005D553D"/>
    <w:rsid w:val="005D598F"/>
    <w:rsid w:val="005D6172"/>
    <w:rsid w:val="005D71C1"/>
    <w:rsid w:val="005D75EE"/>
    <w:rsid w:val="005D7A3C"/>
    <w:rsid w:val="005D7F5C"/>
    <w:rsid w:val="005E0309"/>
    <w:rsid w:val="005E1451"/>
    <w:rsid w:val="005E17DB"/>
    <w:rsid w:val="005E2456"/>
    <w:rsid w:val="005E2D47"/>
    <w:rsid w:val="005E3500"/>
    <w:rsid w:val="005E3702"/>
    <w:rsid w:val="005E381D"/>
    <w:rsid w:val="005E4034"/>
    <w:rsid w:val="005E4775"/>
    <w:rsid w:val="005E4D53"/>
    <w:rsid w:val="005E4D63"/>
    <w:rsid w:val="005E50B0"/>
    <w:rsid w:val="005E55D7"/>
    <w:rsid w:val="005E5A81"/>
    <w:rsid w:val="005E5CDE"/>
    <w:rsid w:val="005E62BB"/>
    <w:rsid w:val="005E78E0"/>
    <w:rsid w:val="005F0452"/>
    <w:rsid w:val="005F209C"/>
    <w:rsid w:val="005F2377"/>
    <w:rsid w:val="005F36C6"/>
    <w:rsid w:val="005F3BD9"/>
    <w:rsid w:val="005F533B"/>
    <w:rsid w:val="005F5340"/>
    <w:rsid w:val="005F61C3"/>
    <w:rsid w:val="005F6F00"/>
    <w:rsid w:val="006002AA"/>
    <w:rsid w:val="006005A2"/>
    <w:rsid w:val="00600AB6"/>
    <w:rsid w:val="00601787"/>
    <w:rsid w:val="006020D6"/>
    <w:rsid w:val="00602673"/>
    <w:rsid w:val="0060427B"/>
    <w:rsid w:val="006042BC"/>
    <w:rsid w:val="006048D5"/>
    <w:rsid w:val="00604D85"/>
    <w:rsid w:val="006067F6"/>
    <w:rsid w:val="006072AE"/>
    <w:rsid w:val="00610289"/>
    <w:rsid w:val="00610F3E"/>
    <w:rsid w:val="0061142E"/>
    <w:rsid w:val="0061144D"/>
    <w:rsid w:val="006120E7"/>
    <w:rsid w:val="00613759"/>
    <w:rsid w:val="00613C62"/>
    <w:rsid w:val="00613FF2"/>
    <w:rsid w:val="006149B7"/>
    <w:rsid w:val="00614F10"/>
    <w:rsid w:val="0061594B"/>
    <w:rsid w:val="006162AF"/>
    <w:rsid w:val="0061646F"/>
    <w:rsid w:val="00616FD2"/>
    <w:rsid w:val="006173BF"/>
    <w:rsid w:val="0061768D"/>
    <w:rsid w:val="0062255D"/>
    <w:rsid w:val="00622E21"/>
    <w:rsid w:val="00623214"/>
    <w:rsid w:val="006232EA"/>
    <w:rsid w:val="00624F05"/>
    <w:rsid w:val="0062596D"/>
    <w:rsid w:val="00626C8B"/>
    <w:rsid w:val="0062715F"/>
    <w:rsid w:val="006312DD"/>
    <w:rsid w:val="00631344"/>
    <w:rsid w:val="00631E86"/>
    <w:rsid w:val="00634041"/>
    <w:rsid w:val="00634682"/>
    <w:rsid w:val="006347F7"/>
    <w:rsid w:val="0063490B"/>
    <w:rsid w:val="00634C3B"/>
    <w:rsid w:val="006357C7"/>
    <w:rsid w:val="00635FFA"/>
    <w:rsid w:val="006363F2"/>
    <w:rsid w:val="00637058"/>
    <w:rsid w:val="00640527"/>
    <w:rsid w:val="0064059B"/>
    <w:rsid w:val="00641459"/>
    <w:rsid w:val="006427A7"/>
    <w:rsid w:val="00642B92"/>
    <w:rsid w:val="0064308C"/>
    <w:rsid w:val="00644A29"/>
    <w:rsid w:val="00644F7B"/>
    <w:rsid w:val="00644F84"/>
    <w:rsid w:val="00645026"/>
    <w:rsid w:val="006468D3"/>
    <w:rsid w:val="00646A7F"/>
    <w:rsid w:val="00646D09"/>
    <w:rsid w:val="006479E2"/>
    <w:rsid w:val="00647BAC"/>
    <w:rsid w:val="00650D8A"/>
    <w:rsid w:val="00650FCB"/>
    <w:rsid w:val="006513B4"/>
    <w:rsid w:val="00651825"/>
    <w:rsid w:val="006522F3"/>
    <w:rsid w:val="00654053"/>
    <w:rsid w:val="006547F7"/>
    <w:rsid w:val="00655542"/>
    <w:rsid w:val="006558B4"/>
    <w:rsid w:val="00656553"/>
    <w:rsid w:val="006566A5"/>
    <w:rsid w:val="00657BF0"/>
    <w:rsid w:val="00657E0D"/>
    <w:rsid w:val="0066125B"/>
    <w:rsid w:val="00661A69"/>
    <w:rsid w:val="0066267B"/>
    <w:rsid w:val="00662D7F"/>
    <w:rsid w:val="006638F4"/>
    <w:rsid w:val="00664C62"/>
    <w:rsid w:val="00665296"/>
    <w:rsid w:val="00665339"/>
    <w:rsid w:val="006660EA"/>
    <w:rsid w:val="0066619B"/>
    <w:rsid w:val="0066655C"/>
    <w:rsid w:val="006667FE"/>
    <w:rsid w:val="00666F3B"/>
    <w:rsid w:val="00667663"/>
    <w:rsid w:val="00670E2D"/>
    <w:rsid w:val="00671698"/>
    <w:rsid w:val="00671F03"/>
    <w:rsid w:val="006732C9"/>
    <w:rsid w:val="0067444B"/>
    <w:rsid w:val="006750BF"/>
    <w:rsid w:val="00675862"/>
    <w:rsid w:val="006763C4"/>
    <w:rsid w:val="006764A4"/>
    <w:rsid w:val="0067772C"/>
    <w:rsid w:val="006801A4"/>
    <w:rsid w:val="00680344"/>
    <w:rsid w:val="006805AD"/>
    <w:rsid w:val="006807B6"/>
    <w:rsid w:val="006825B6"/>
    <w:rsid w:val="006825E4"/>
    <w:rsid w:val="006827F4"/>
    <w:rsid w:val="00682C29"/>
    <w:rsid w:val="006832CC"/>
    <w:rsid w:val="00683A36"/>
    <w:rsid w:val="0068496D"/>
    <w:rsid w:val="006864D8"/>
    <w:rsid w:val="0068784E"/>
    <w:rsid w:val="00690283"/>
    <w:rsid w:val="0069046D"/>
    <w:rsid w:val="006906E6"/>
    <w:rsid w:val="006907CB"/>
    <w:rsid w:val="006911A5"/>
    <w:rsid w:val="0069187E"/>
    <w:rsid w:val="00691F1A"/>
    <w:rsid w:val="0069257E"/>
    <w:rsid w:val="00692583"/>
    <w:rsid w:val="00693D52"/>
    <w:rsid w:val="00694379"/>
    <w:rsid w:val="006959A1"/>
    <w:rsid w:val="00696541"/>
    <w:rsid w:val="0069659A"/>
    <w:rsid w:val="00696B20"/>
    <w:rsid w:val="006971D1"/>
    <w:rsid w:val="00697A59"/>
    <w:rsid w:val="00697CB1"/>
    <w:rsid w:val="006A01A0"/>
    <w:rsid w:val="006A10B2"/>
    <w:rsid w:val="006A32BC"/>
    <w:rsid w:val="006A3427"/>
    <w:rsid w:val="006A42F0"/>
    <w:rsid w:val="006A5CD2"/>
    <w:rsid w:val="006A6E50"/>
    <w:rsid w:val="006A6E8C"/>
    <w:rsid w:val="006A7A21"/>
    <w:rsid w:val="006B00DB"/>
    <w:rsid w:val="006B08EE"/>
    <w:rsid w:val="006B21DB"/>
    <w:rsid w:val="006B3335"/>
    <w:rsid w:val="006B4322"/>
    <w:rsid w:val="006B49A3"/>
    <w:rsid w:val="006B5499"/>
    <w:rsid w:val="006B59DA"/>
    <w:rsid w:val="006B5EE6"/>
    <w:rsid w:val="006B6186"/>
    <w:rsid w:val="006C11BC"/>
    <w:rsid w:val="006C14DB"/>
    <w:rsid w:val="006C17F9"/>
    <w:rsid w:val="006C198F"/>
    <w:rsid w:val="006C282A"/>
    <w:rsid w:val="006C3263"/>
    <w:rsid w:val="006C435E"/>
    <w:rsid w:val="006C4B62"/>
    <w:rsid w:val="006C4C5F"/>
    <w:rsid w:val="006C510C"/>
    <w:rsid w:val="006C56DC"/>
    <w:rsid w:val="006C589B"/>
    <w:rsid w:val="006C6CEA"/>
    <w:rsid w:val="006D04D1"/>
    <w:rsid w:val="006D0760"/>
    <w:rsid w:val="006D212F"/>
    <w:rsid w:val="006D28CE"/>
    <w:rsid w:val="006D2F06"/>
    <w:rsid w:val="006D35A7"/>
    <w:rsid w:val="006D4375"/>
    <w:rsid w:val="006D4EAC"/>
    <w:rsid w:val="006D50F0"/>
    <w:rsid w:val="006D7953"/>
    <w:rsid w:val="006D7F24"/>
    <w:rsid w:val="006E208B"/>
    <w:rsid w:val="006E20AF"/>
    <w:rsid w:val="006E24A4"/>
    <w:rsid w:val="006E278F"/>
    <w:rsid w:val="006E2FB4"/>
    <w:rsid w:val="006E4FDA"/>
    <w:rsid w:val="006E4FFE"/>
    <w:rsid w:val="006E64D9"/>
    <w:rsid w:val="006E664C"/>
    <w:rsid w:val="006E6CE3"/>
    <w:rsid w:val="006E7A8E"/>
    <w:rsid w:val="006F07BC"/>
    <w:rsid w:val="006F17BC"/>
    <w:rsid w:val="006F2EF5"/>
    <w:rsid w:val="006F31E7"/>
    <w:rsid w:val="006F43E4"/>
    <w:rsid w:val="006F452D"/>
    <w:rsid w:val="006F4A84"/>
    <w:rsid w:val="006F5523"/>
    <w:rsid w:val="006F5ED0"/>
    <w:rsid w:val="006F6513"/>
    <w:rsid w:val="00700429"/>
    <w:rsid w:val="00700AAC"/>
    <w:rsid w:val="00700DC8"/>
    <w:rsid w:val="00701FFF"/>
    <w:rsid w:val="007022B7"/>
    <w:rsid w:val="007033FF"/>
    <w:rsid w:val="00703517"/>
    <w:rsid w:val="007037B7"/>
    <w:rsid w:val="00703D4C"/>
    <w:rsid w:val="00704529"/>
    <w:rsid w:val="00704B13"/>
    <w:rsid w:val="00704BFF"/>
    <w:rsid w:val="00705AAA"/>
    <w:rsid w:val="007060D3"/>
    <w:rsid w:val="00706A63"/>
    <w:rsid w:val="007076A7"/>
    <w:rsid w:val="00707E08"/>
    <w:rsid w:val="00710512"/>
    <w:rsid w:val="00711FEF"/>
    <w:rsid w:val="007126F6"/>
    <w:rsid w:val="007136B0"/>
    <w:rsid w:val="00713E7A"/>
    <w:rsid w:val="007161F3"/>
    <w:rsid w:val="00716260"/>
    <w:rsid w:val="00716B9F"/>
    <w:rsid w:val="00722635"/>
    <w:rsid w:val="00722833"/>
    <w:rsid w:val="007230F4"/>
    <w:rsid w:val="007248F8"/>
    <w:rsid w:val="00724BD9"/>
    <w:rsid w:val="007269AF"/>
    <w:rsid w:val="00726CE7"/>
    <w:rsid w:val="0072729F"/>
    <w:rsid w:val="00727E41"/>
    <w:rsid w:val="00730611"/>
    <w:rsid w:val="00732C8E"/>
    <w:rsid w:val="0073409C"/>
    <w:rsid w:val="007351B3"/>
    <w:rsid w:val="00735669"/>
    <w:rsid w:val="00735733"/>
    <w:rsid w:val="00735825"/>
    <w:rsid w:val="00735E1E"/>
    <w:rsid w:val="007360DD"/>
    <w:rsid w:val="00736838"/>
    <w:rsid w:val="00736EFC"/>
    <w:rsid w:val="00737C16"/>
    <w:rsid w:val="00740266"/>
    <w:rsid w:val="00741BA2"/>
    <w:rsid w:val="00741E74"/>
    <w:rsid w:val="00743A56"/>
    <w:rsid w:val="007448CF"/>
    <w:rsid w:val="00744BA8"/>
    <w:rsid w:val="00744F95"/>
    <w:rsid w:val="00745796"/>
    <w:rsid w:val="007461D1"/>
    <w:rsid w:val="00747113"/>
    <w:rsid w:val="007479FC"/>
    <w:rsid w:val="00750318"/>
    <w:rsid w:val="00750442"/>
    <w:rsid w:val="00750782"/>
    <w:rsid w:val="00750A74"/>
    <w:rsid w:val="00751258"/>
    <w:rsid w:val="00751582"/>
    <w:rsid w:val="00751681"/>
    <w:rsid w:val="00751768"/>
    <w:rsid w:val="0075282A"/>
    <w:rsid w:val="007529A8"/>
    <w:rsid w:val="007530C0"/>
    <w:rsid w:val="0075373C"/>
    <w:rsid w:val="00753D0A"/>
    <w:rsid w:val="00754605"/>
    <w:rsid w:val="00754FC3"/>
    <w:rsid w:val="00755572"/>
    <w:rsid w:val="007567E2"/>
    <w:rsid w:val="00756BB0"/>
    <w:rsid w:val="00757722"/>
    <w:rsid w:val="007604CA"/>
    <w:rsid w:val="007606EA"/>
    <w:rsid w:val="007621D9"/>
    <w:rsid w:val="0076237B"/>
    <w:rsid w:val="00762538"/>
    <w:rsid w:val="00762616"/>
    <w:rsid w:val="00764180"/>
    <w:rsid w:val="0076432B"/>
    <w:rsid w:val="00765273"/>
    <w:rsid w:val="007654B2"/>
    <w:rsid w:val="007656EF"/>
    <w:rsid w:val="0076576D"/>
    <w:rsid w:val="00766224"/>
    <w:rsid w:val="00766554"/>
    <w:rsid w:val="0076688C"/>
    <w:rsid w:val="00766C17"/>
    <w:rsid w:val="007704DB"/>
    <w:rsid w:val="00771483"/>
    <w:rsid w:val="00772784"/>
    <w:rsid w:val="00772E94"/>
    <w:rsid w:val="00775A2C"/>
    <w:rsid w:val="00776291"/>
    <w:rsid w:val="007769E2"/>
    <w:rsid w:val="00776E90"/>
    <w:rsid w:val="007773D6"/>
    <w:rsid w:val="007777EA"/>
    <w:rsid w:val="00780065"/>
    <w:rsid w:val="007804B2"/>
    <w:rsid w:val="00781002"/>
    <w:rsid w:val="0078279B"/>
    <w:rsid w:val="00782F86"/>
    <w:rsid w:val="00784693"/>
    <w:rsid w:val="00785C52"/>
    <w:rsid w:val="00791C14"/>
    <w:rsid w:val="007925CA"/>
    <w:rsid w:val="00793695"/>
    <w:rsid w:val="00793A83"/>
    <w:rsid w:val="00795D8A"/>
    <w:rsid w:val="00795EEC"/>
    <w:rsid w:val="00796384"/>
    <w:rsid w:val="007A00DE"/>
    <w:rsid w:val="007A0B1F"/>
    <w:rsid w:val="007A0B83"/>
    <w:rsid w:val="007A1B67"/>
    <w:rsid w:val="007A1CE0"/>
    <w:rsid w:val="007A2922"/>
    <w:rsid w:val="007A32F0"/>
    <w:rsid w:val="007A503B"/>
    <w:rsid w:val="007A5F55"/>
    <w:rsid w:val="007A69F4"/>
    <w:rsid w:val="007A757C"/>
    <w:rsid w:val="007A7CDC"/>
    <w:rsid w:val="007A7E59"/>
    <w:rsid w:val="007B00D3"/>
    <w:rsid w:val="007B10AF"/>
    <w:rsid w:val="007B19FB"/>
    <w:rsid w:val="007B1EEC"/>
    <w:rsid w:val="007B264F"/>
    <w:rsid w:val="007B2C9A"/>
    <w:rsid w:val="007B3774"/>
    <w:rsid w:val="007B38B4"/>
    <w:rsid w:val="007B5A48"/>
    <w:rsid w:val="007B78D5"/>
    <w:rsid w:val="007C10ED"/>
    <w:rsid w:val="007C11BB"/>
    <w:rsid w:val="007C1985"/>
    <w:rsid w:val="007C1D2E"/>
    <w:rsid w:val="007C1E45"/>
    <w:rsid w:val="007C284F"/>
    <w:rsid w:val="007C2B3E"/>
    <w:rsid w:val="007C2D39"/>
    <w:rsid w:val="007C3BCD"/>
    <w:rsid w:val="007C3CDF"/>
    <w:rsid w:val="007C45C6"/>
    <w:rsid w:val="007C4939"/>
    <w:rsid w:val="007C5B8B"/>
    <w:rsid w:val="007C723E"/>
    <w:rsid w:val="007C761B"/>
    <w:rsid w:val="007D2890"/>
    <w:rsid w:val="007D2E57"/>
    <w:rsid w:val="007D3CA2"/>
    <w:rsid w:val="007D46EB"/>
    <w:rsid w:val="007D4E30"/>
    <w:rsid w:val="007D6909"/>
    <w:rsid w:val="007D6F09"/>
    <w:rsid w:val="007D7894"/>
    <w:rsid w:val="007D7ACA"/>
    <w:rsid w:val="007D7AF9"/>
    <w:rsid w:val="007E0288"/>
    <w:rsid w:val="007E063E"/>
    <w:rsid w:val="007E1416"/>
    <w:rsid w:val="007E1657"/>
    <w:rsid w:val="007E4137"/>
    <w:rsid w:val="007E48D9"/>
    <w:rsid w:val="007E5A92"/>
    <w:rsid w:val="007E5C13"/>
    <w:rsid w:val="007E615D"/>
    <w:rsid w:val="007E65BA"/>
    <w:rsid w:val="007E7A9D"/>
    <w:rsid w:val="007F0D1C"/>
    <w:rsid w:val="007F106B"/>
    <w:rsid w:val="007F2417"/>
    <w:rsid w:val="007F34B0"/>
    <w:rsid w:val="007F35FC"/>
    <w:rsid w:val="007F387F"/>
    <w:rsid w:val="007F4C2A"/>
    <w:rsid w:val="007F57DE"/>
    <w:rsid w:val="007F6ED1"/>
    <w:rsid w:val="007F702B"/>
    <w:rsid w:val="007F7402"/>
    <w:rsid w:val="007F74B6"/>
    <w:rsid w:val="007F7A57"/>
    <w:rsid w:val="00800185"/>
    <w:rsid w:val="00801F53"/>
    <w:rsid w:val="00804CDA"/>
    <w:rsid w:val="00804D57"/>
    <w:rsid w:val="00805414"/>
    <w:rsid w:val="008054F9"/>
    <w:rsid w:val="00805549"/>
    <w:rsid w:val="008062FA"/>
    <w:rsid w:val="0080644D"/>
    <w:rsid w:val="00806A30"/>
    <w:rsid w:val="00811038"/>
    <w:rsid w:val="00811530"/>
    <w:rsid w:val="0081194A"/>
    <w:rsid w:val="00812CEA"/>
    <w:rsid w:val="00812F89"/>
    <w:rsid w:val="0081407D"/>
    <w:rsid w:val="008143F1"/>
    <w:rsid w:val="00814662"/>
    <w:rsid w:val="00815263"/>
    <w:rsid w:val="00816257"/>
    <w:rsid w:val="0081762A"/>
    <w:rsid w:val="00817ECF"/>
    <w:rsid w:val="00820D0F"/>
    <w:rsid w:val="00821615"/>
    <w:rsid w:val="008217CA"/>
    <w:rsid w:val="00821A60"/>
    <w:rsid w:val="0082270A"/>
    <w:rsid w:val="00822DF2"/>
    <w:rsid w:val="008233B8"/>
    <w:rsid w:val="00823975"/>
    <w:rsid w:val="008239E3"/>
    <w:rsid w:val="00823C80"/>
    <w:rsid w:val="00824BA1"/>
    <w:rsid w:val="00827AF2"/>
    <w:rsid w:val="00830261"/>
    <w:rsid w:val="00830F40"/>
    <w:rsid w:val="008310F6"/>
    <w:rsid w:val="008335B8"/>
    <w:rsid w:val="00833816"/>
    <w:rsid w:val="00834023"/>
    <w:rsid w:val="008348B8"/>
    <w:rsid w:val="00835A1B"/>
    <w:rsid w:val="008364DA"/>
    <w:rsid w:val="00840377"/>
    <w:rsid w:val="00840790"/>
    <w:rsid w:val="00840E6C"/>
    <w:rsid w:val="0084216A"/>
    <w:rsid w:val="00842D4A"/>
    <w:rsid w:val="008436F7"/>
    <w:rsid w:val="00843BB4"/>
    <w:rsid w:val="00844432"/>
    <w:rsid w:val="00845420"/>
    <w:rsid w:val="00845769"/>
    <w:rsid w:val="00845876"/>
    <w:rsid w:val="00846AB4"/>
    <w:rsid w:val="0085043A"/>
    <w:rsid w:val="00850C8D"/>
    <w:rsid w:val="0085157D"/>
    <w:rsid w:val="00852773"/>
    <w:rsid w:val="00852797"/>
    <w:rsid w:val="00853C37"/>
    <w:rsid w:val="00854092"/>
    <w:rsid w:val="00854D22"/>
    <w:rsid w:val="00855E6C"/>
    <w:rsid w:val="00857FFD"/>
    <w:rsid w:val="00860892"/>
    <w:rsid w:val="008611DB"/>
    <w:rsid w:val="0086170B"/>
    <w:rsid w:val="008620C7"/>
    <w:rsid w:val="0086222E"/>
    <w:rsid w:val="008624CC"/>
    <w:rsid w:val="00862977"/>
    <w:rsid w:val="008630EA"/>
    <w:rsid w:val="00863516"/>
    <w:rsid w:val="00863DBE"/>
    <w:rsid w:val="00864EA8"/>
    <w:rsid w:val="0086620C"/>
    <w:rsid w:val="00867C6F"/>
    <w:rsid w:val="00867F9E"/>
    <w:rsid w:val="008727DE"/>
    <w:rsid w:val="0087387D"/>
    <w:rsid w:val="00873CF9"/>
    <w:rsid w:val="008741B2"/>
    <w:rsid w:val="00874A5F"/>
    <w:rsid w:val="00875579"/>
    <w:rsid w:val="008774E1"/>
    <w:rsid w:val="0088035C"/>
    <w:rsid w:val="00881832"/>
    <w:rsid w:val="0088272C"/>
    <w:rsid w:val="00884841"/>
    <w:rsid w:val="0088499E"/>
    <w:rsid w:val="00886422"/>
    <w:rsid w:val="0089341E"/>
    <w:rsid w:val="00893AAF"/>
    <w:rsid w:val="0089533C"/>
    <w:rsid w:val="00895C9E"/>
    <w:rsid w:val="00896E6D"/>
    <w:rsid w:val="00896EB1"/>
    <w:rsid w:val="00897903"/>
    <w:rsid w:val="00897DB9"/>
    <w:rsid w:val="008A188F"/>
    <w:rsid w:val="008A2181"/>
    <w:rsid w:val="008A396A"/>
    <w:rsid w:val="008A42F5"/>
    <w:rsid w:val="008A56F2"/>
    <w:rsid w:val="008A75B2"/>
    <w:rsid w:val="008B0089"/>
    <w:rsid w:val="008B10F1"/>
    <w:rsid w:val="008B13F6"/>
    <w:rsid w:val="008B24A7"/>
    <w:rsid w:val="008B2821"/>
    <w:rsid w:val="008B282A"/>
    <w:rsid w:val="008B2A85"/>
    <w:rsid w:val="008B390C"/>
    <w:rsid w:val="008B3D59"/>
    <w:rsid w:val="008B3DF8"/>
    <w:rsid w:val="008B3FC5"/>
    <w:rsid w:val="008B477F"/>
    <w:rsid w:val="008B5AAD"/>
    <w:rsid w:val="008C31E2"/>
    <w:rsid w:val="008C37F4"/>
    <w:rsid w:val="008C3B79"/>
    <w:rsid w:val="008C52CA"/>
    <w:rsid w:val="008C62F1"/>
    <w:rsid w:val="008C642E"/>
    <w:rsid w:val="008C64D9"/>
    <w:rsid w:val="008C6C86"/>
    <w:rsid w:val="008C7566"/>
    <w:rsid w:val="008C77B0"/>
    <w:rsid w:val="008C7978"/>
    <w:rsid w:val="008C7A66"/>
    <w:rsid w:val="008D0ADE"/>
    <w:rsid w:val="008D114C"/>
    <w:rsid w:val="008D17B2"/>
    <w:rsid w:val="008D1CD7"/>
    <w:rsid w:val="008D2730"/>
    <w:rsid w:val="008D2904"/>
    <w:rsid w:val="008D2F86"/>
    <w:rsid w:val="008D3111"/>
    <w:rsid w:val="008D3408"/>
    <w:rsid w:val="008D4E1A"/>
    <w:rsid w:val="008D6AF2"/>
    <w:rsid w:val="008D6C31"/>
    <w:rsid w:val="008D7856"/>
    <w:rsid w:val="008E0681"/>
    <w:rsid w:val="008E072F"/>
    <w:rsid w:val="008E0A1E"/>
    <w:rsid w:val="008E1F62"/>
    <w:rsid w:val="008E2565"/>
    <w:rsid w:val="008E2CC5"/>
    <w:rsid w:val="008E45A3"/>
    <w:rsid w:val="008E481D"/>
    <w:rsid w:val="008E48A4"/>
    <w:rsid w:val="008E4E9F"/>
    <w:rsid w:val="008E4FCA"/>
    <w:rsid w:val="008E72CB"/>
    <w:rsid w:val="008E7DED"/>
    <w:rsid w:val="008F041C"/>
    <w:rsid w:val="008F061F"/>
    <w:rsid w:val="008F0F6F"/>
    <w:rsid w:val="008F1031"/>
    <w:rsid w:val="008F1770"/>
    <w:rsid w:val="008F1FA2"/>
    <w:rsid w:val="008F2854"/>
    <w:rsid w:val="008F2C46"/>
    <w:rsid w:val="008F36B8"/>
    <w:rsid w:val="008F4B8E"/>
    <w:rsid w:val="008F5C6E"/>
    <w:rsid w:val="008F5E5D"/>
    <w:rsid w:val="008F6119"/>
    <w:rsid w:val="008F6700"/>
    <w:rsid w:val="008F7A3F"/>
    <w:rsid w:val="009000DF"/>
    <w:rsid w:val="009002DE"/>
    <w:rsid w:val="009006E2"/>
    <w:rsid w:val="00903848"/>
    <w:rsid w:val="009054B6"/>
    <w:rsid w:val="00906A99"/>
    <w:rsid w:val="00906F20"/>
    <w:rsid w:val="00907276"/>
    <w:rsid w:val="009078BA"/>
    <w:rsid w:val="00907FBB"/>
    <w:rsid w:val="00910114"/>
    <w:rsid w:val="00910678"/>
    <w:rsid w:val="009114C2"/>
    <w:rsid w:val="00911FF8"/>
    <w:rsid w:val="00912CB0"/>
    <w:rsid w:val="00913982"/>
    <w:rsid w:val="009149C7"/>
    <w:rsid w:val="00914A3B"/>
    <w:rsid w:val="00914E73"/>
    <w:rsid w:val="009158B4"/>
    <w:rsid w:val="0091651C"/>
    <w:rsid w:val="009166E8"/>
    <w:rsid w:val="009167BA"/>
    <w:rsid w:val="0091734D"/>
    <w:rsid w:val="00917933"/>
    <w:rsid w:val="0092122D"/>
    <w:rsid w:val="009228A0"/>
    <w:rsid w:val="00922C31"/>
    <w:rsid w:val="009235E9"/>
    <w:rsid w:val="00923E94"/>
    <w:rsid w:val="00924EBE"/>
    <w:rsid w:val="00925ADF"/>
    <w:rsid w:val="0092725E"/>
    <w:rsid w:val="009274C2"/>
    <w:rsid w:val="00930FD3"/>
    <w:rsid w:val="009325A4"/>
    <w:rsid w:val="0093473F"/>
    <w:rsid w:val="009354A3"/>
    <w:rsid w:val="0093560D"/>
    <w:rsid w:val="00935C5D"/>
    <w:rsid w:val="009364A9"/>
    <w:rsid w:val="00937F66"/>
    <w:rsid w:val="009426F1"/>
    <w:rsid w:val="00943E28"/>
    <w:rsid w:val="00945BC0"/>
    <w:rsid w:val="00945F0C"/>
    <w:rsid w:val="0094647E"/>
    <w:rsid w:val="00950891"/>
    <w:rsid w:val="0095130F"/>
    <w:rsid w:val="00951B39"/>
    <w:rsid w:val="00951CE9"/>
    <w:rsid w:val="00951EA6"/>
    <w:rsid w:val="009520A3"/>
    <w:rsid w:val="00953568"/>
    <w:rsid w:val="00954E76"/>
    <w:rsid w:val="009561AF"/>
    <w:rsid w:val="00956EE9"/>
    <w:rsid w:val="009601F3"/>
    <w:rsid w:val="009605A7"/>
    <w:rsid w:val="00962276"/>
    <w:rsid w:val="00962424"/>
    <w:rsid w:val="00962BDD"/>
    <w:rsid w:val="00962F5E"/>
    <w:rsid w:val="00963125"/>
    <w:rsid w:val="00963147"/>
    <w:rsid w:val="00963505"/>
    <w:rsid w:val="00963940"/>
    <w:rsid w:val="00963B7B"/>
    <w:rsid w:val="00964C1A"/>
    <w:rsid w:val="00964CA2"/>
    <w:rsid w:val="00965E3C"/>
    <w:rsid w:val="00966102"/>
    <w:rsid w:val="009663BE"/>
    <w:rsid w:val="00966B84"/>
    <w:rsid w:val="00966DDB"/>
    <w:rsid w:val="0096754B"/>
    <w:rsid w:val="00967F0A"/>
    <w:rsid w:val="00971535"/>
    <w:rsid w:val="0097262A"/>
    <w:rsid w:val="00972E97"/>
    <w:rsid w:val="00972FA2"/>
    <w:rsid w:val="00976520"/>
    <w:rsid w:val="00976BEC"/>
    <w:rsid w:val="00980258"/>
    <w:rsid w:val="00981280"/>
    <w:rsid w:val="009821DA"/>
    <w:rsid w:val="009822EA"/>
    <w:rsid w:val="00982B10"/>
    <w:rsid w:val="00982EA8"/>
    <w:rsid w:val="00983359"/>
    <w:rsid w:val="00984D2C"/>
    <w:rsid w:val="00985604"/>
    <w:rsid w:val="00987330"/>
    <w:rsid w:val="0099179A"/>
    <w:rsid w:val="00991DCE"/>
    <w:rsid w:val="00991F09"/>
    <w:rsid w:val="00993F85"/>
    <w:rsid w:val="009950ED"/>
    <w:rsid w:val="009A0185"/>
    <w:rsid w:val="009A0658"/>
    <w:rsid w:val="009A0734"/>
    <w:rsid w:val="009A111F"/>
    <w:rsid w:val="009A44C8"/>
    <w:rsid w:val="009A4815"/>
    <w:rsid w:val="009A546F"/>
    <w:rsid w:val="009A614D"/>
    <w:rsid w:val="009A623B"/>
    <w:rsid w:val="009A6763"/>
    <w:rsid w:val="009A7160"/>
    <w:rsid w:val="009A77E7"/>
    <w:rsid w:val="009B0F7E"/>
    <w:rsid w:val="009B1CFE"/>
    <w:rsid w:val="009B2BBB"/>
    <w:rsid w:val="009B357E"/>
    <w:rsid w:val="009B361C"/>
    <w:rsid w:val="009B3938"/>
    <w:rsid w:val="009B4F0E"/>
    <w:rsid w:val="009B5B9D"/>
    <w:rsid w:val="009B6860"/>
    <w:rsid w:val="009B6863"/>
    <w:rsid w:val="009C22AB"/>
    <w:rsid w:val="009C27EF"/>
    <w:rsid w:val="009C2E64"/>
    <w:rsid w:val="009C3721"/>
    <w:rsid w:val="009C3C5B"/>
    <w:rsid w:val="009C5172"/>
    <w:rsid w:val="009C5C52"/>
    <w:rsid w:val="009C5FE5"/>
    <w:rsid w:val="009C6645"/>
    <w:rsid w:val="009C71F1"/>
    <w:rsid w:val="009D0C31"/>
    <w:rsid w:val="009D19A6"/>
    <w:rsid w:val="009D19A8"/>
    <w:rsid w:val="009D1B12"/>
    <w:rsid w:val="009D22C7"/>
    <w:rsid w:val="009D3A73"/>
    <w:rsid w:val="009D5007"/>
    <w:rsid w:val="009D6084"/>
    <w:rsid w:val="009D6C90"/>
    <w:rsid w:val="009D7B47"/>
    <w:rsid w:val="009E0340"/>
    <w:rsid w:val="009E2779"/>
    <w:rsid w:val="009E330A"/>
    <w:rsid w:val="009E36BB"/>
    <w:rsid w:val="009E5A67"/>
    <w:rsid w:val="009E5B8A"/>
    <w:rsid w:val="009E64B8"/>
    <w:rsid w:val="009E7A95"/>
    <w:rsid w:val="009F206B"/>
    <w:rsid w:val="009F2B27"/>
    <w:rsid w:val="009F3393"/>
    <w:rsid w:val="009F34FF"/>
    <w:rsid w:val="009F41E9"/>
    <w:rsid w:val="009F4A3D"/>
    <w:rsid w:val="009F5898"/>
    <w:rsid w:val="009F6816"/>
    <w:rsid w:val="009F6EF5"/>
    <w:rsid w:val="009F71FE"/>
    <w:rsid w:val="009F7BFF"/>
    <w:rsid w:val="00A009F0"/>
    <w:rsid w:val="00A00D0D"/>
    <w:rsid w:val="00A00FA0"/>
    <w:rsid w:val="00A011F6"/>
    <w:rsid w:val="00A01869"/>
    <w:rsid w:val="00A01BEA"/>
    <w:rsid w:val="00A01FDB"/>
    <w:rsid w:val="00A06721"/>
    <w:rsid w:val="00A0709B"/>
    <w:rsid w:val="00A104A8"/>
    <w:rsid w:val="00A10CA6"/>
    <w:rsid w:val="00A1169A"/>
    <w:rsid w:val="00A13109"/>
    <w:rsid w:val="00A13465"/>
    <w:rsid w:val="00A1378A"/>
    <w:rsid w:val="00A153D7"/>
    <w:rsid w:val="00A158B7"/>
    <w:rsid w:val="00A16259"/>
    <w:rsid w:val="00A1699E"/>
    <w:rsid w:val="00A17078"/>
    <w:rsid w:val="00A2029F"/>
    <w:rsid w:val="00A2033D"/>
    <w:rsid w:val="00A21827"/>
    <w:rsid w:val="00A21D93"/>
    <w:rsid w:val="00A21FFE"/>
    <w:rsid w:val="00A22B80"/>
    <w:rsid w:val="00A23E9A"/>
    <w:rsid w:val="00A24297"/>
    <w:rsid w:val="00A24780"/>
    <w:rsid w:val="00A24994"/>
    <w:rsid w:val="00A2522E"/>
    <w:rsid w:val="00A27C06"/>
    <w:rsid w:val="00A27C0C"/>
    <w:rsid w:val="00A301CE"/>
    <w:rsid w:val="00A30965"/>
    <w:rsid w:val="00A31634"/>
    <w:rsid w:val="00A3245E"/>
    <w:rsid w:val="00A32662"/>
    <w:rsid w:val="00A331ED"/>
    <w:rsid w:val="00A333BB"/>
    <w:rsid w:val="00A3497A"/>
    <w:rsid w:val="00A35971"/>
    <w:rsid w:val="00A3737F"/>
    <w:rsid w:val="00A40BFF"/>
    <w:rsid w:val="00A41869"/>
    <w:rsid w:val="00A42390"/>
    <w:rsid w:val="00A43BD0"/>
    <w:rsid w:val="00A4505C"/>
    <w:rsid w:val="00A45779"/>
    <w:rsid w:val="00A46AF5"/>
    <w:rsid w:val="00A46DFB"/>
    <w:rsid w:val="00A47150"/>
    <w:rsid w:val="00A475D3"/>
    <w:rsid w:val="00A47E08"/>
    <w:rsid w:val="00A50BC7"/>
    <w:rsid w:val="00A511EA"/>
    <w:rsid w:val="00A51A94"/>
    <w:rsid w:val="00A52832"/>
    <w:rsid w:val="00A52BF7"/>
    <w:rsid w:val="00A53393"/>
    <w:rsid w:val="00A538CB"/>
    <w:rsid w:val="00A53C09"/>
    <w:rsid w:val="00A54301"/>
    <w:rsid w:val="00A543FA"/>
    <w:rsid w:val="00A5449A"/>
    <w:rsid w:val="00A547D5"/>
    <w:rsid w:val="00A54AFD"/>
    <w:rsid w:val="00A54ECE"/>
    <w:rsid w:val="00A55FEB"/>
    <w:rsid w:val="00A572D3"/>
    <w:rsid w:val="00A614DB"/>
    <w:rsid w:val="00A62169"/>
    <w:rsid w:val="00A62E7A"/>
    <w:rsid w:val="00A63880"/>
    <w:rsid w:val="00A64422"/>
    <w:rsid w:val="00A646FD"/>
    <w:rsid w:val="00A64CB5"/>
    <w:rsid w:val="00A652B2"/>
    <w:rsid w:val="00A6532C"/>
    <w:rsid w:val="00A6548B"/>
    <w:rsid w:val="00A6566E"/>
    <w:rsid w:val="00A65671"/>
    <w:rsid w:val="00A67E00"/>
    <w:rsid w:val="00A71201"/>
    <w:rsid w:val="00A72F3E"/>
    <w:rsid w:val="00A73333"/>
    <w:rsid w:val="00A7449E"/>
    <w:rsid w:val="00A75A0A"/>
    <w:rsid w:val="00A77C98"/>
    <w:rsid w:val="00A83CE7"/>
    <w:rsid w:val="00A83F41"/>
    <w:rsid w:val="00A846FC"/>
    <w:rsid w:val="00A852F3"/>
    <w:rsid w:val="00A85E6B"/>
    <w:rsid w:val="00A86B33"/>
    <w:rsid w:val="00A8740F"/>
    <w:rsid w:val="00A87CB5"/>
    <w:rsid w:val="00A90102"/>
    <w:rsid w:val="00A90CDF"/>
    <w:rsid w:val="00A913A9"/>
    <w:rsid w:val="00A915FD"/>
    <w:rsid w:val="00A9191B"/>
    <w:rsid w:val="00A9236A"/>
    <w:rsid w:val="00A92C79"/>
    <w:rsid w:val="00A93EFA"/>
    <w:rsid w:val="00A95F3E"/>
    <w:rsid w:val="00A96820"/>
    <w:rsid w:val="00A97952"/>
    <w:rsid w:val="00AA06E2"/>
    <w:rsid w:val="00AA1427"/>
    <w:rsid w:val="00AA2D01"/>
    <w:rsid w:val="00AA3458"/>
    <w:rsid w:val="00AA374E"/>
    <w:rsid w:val="00AA3A3D"/>
    <w:rsid w:val="00AA47F3"/>
    <w:rsid w:val="00AA6460"/>
    <w:rsid w:val="00AA69F9"/>
    <w:rsid w:val="00AB07F1"/>
    <w:rsid w:val="00AB19E3"/>
    <w:rsid w:val="00AB2266"/>
    <w:rsid w:val="00AB4218"/>
    <w:rsid w:val="00AB4E68"/>
    <w:rsid w:val="00AB4E70"/>
    <w:rsid w:val="00AB5BA1"/>
    <w:rsid w:val="00AB5FC9"/>
    <w:rsid w:val="00AB6E65"/>
    <w:rsid w:val="00AB774C"/>
    <w:rsid w:val="00AB7B2A"/>
    <w:rsid w:val="00AB7CD3"/>
    <w:rsid w:val="00AC05A9"/>
    <w:rsid w:val="00AC075D"/>
    <w:rsid w:val="00AC0F5C"/>
    <w:rsid w:val="00AC1031"/>
    <w:rsid w:val="00AC13F0"/>
    <w:rsid w:val="00AC3507"/>
    <w:rsid w:val="00AC3D93"/>
    <w:rsid w:val="00AC41A9"/>
    <w:rsid w:val="00AC43CC"/>
    <w:rsid w:val="00AC6508"/>
    <w:rsid w:val="00AC7AB3"/>
    <w:rsid w:val="00AD02AF"/>
    <w:rsid w:val="00AD0343"/>
    <w:rsid w:val="00AD34E7"/>
    <w:rsid w:val="00AD3FC6"/>
    <w:rsid w:val="00AD7256"/>
    <w:rsid w:val="00AE06B9"/>
    <w:rsid w:val="00AE094A"/>
    <w:rsid w:val="00AE16D1"/>
    <w:rsid w:val="00AE1BF2"/>
    <w:rsid w:val="00AE1E89"/>
    <w:rsid w:val="00AE20E0"/>
    <w:rsid w:val="00AE3676"/>
    <w:rsid w:val="00AE3F94"/>
    <w:rsid w:val="00AE497E"/>
    <w:rsid w:val="00AE540C"/>
    <w:rsid w:val="00AE5A76"/>
    <w:rsid w:val="00AE70AB"/>
    <w:rsid w:val="00AF0067"/>
    <w:rsid w:val="00AF1113"/>
    <w:rsid w:val="00AF1147"/>
    <w:rsid w:val="00AF1387"/>
    <w:rsid w:val="00AF1826"/>
    <w:rsid w:val="00AF2477"/>
    <w:rsid w:val="00AF2840"/>
    <w:rsid w:val="00AF31FB"/>
    <w:rsid w:val="00AF4067"/>
    <w:rsid w:val="00AF451C"/>
    <w:rsid w:val="00AF542A"/>
    <w:rsid w:val="00B00A40"/>
    <w:rsid w:val="00B00C31"/>
    <w:rsid w:val="00B02676"/>
    <w:rsid w:val="00B029D5"/>
    <w:rsid w:val="00B0420F"/>
    <w:rsid w:val="00B0513B"/>
    <w:rsid w:val="00B05CD1"/>
    <w:rsid w:val="00B1078B"/>
    <w:rsid w:val="00B11304"/>
    <w:rsid w:val="00B11B1B"/>
    <w:rsid w:val="00B11CE4"/>
    <w:rsid w:val="00B123B4"/>
    <w:rsid w:val="00B14387"/>
    <w:rsid w:val="00B15718"/>
    <w:rsid w:val="00B16096"/>
    <w:rsid w:val="00B16482"/>
    <w:rsid w:val="00B21154"/>
    <w:rsid w:val="00B216E3"/>
    <w:rsid w:val="00B22FD5"/>
    <w:rsid w:val="00B2327B"/>
    <w:rsid w:val="00B2511B"/>
    <w:rsid w:val="00B256E8"/>
    <w:rsid w:val="00B258B8"/>
    <w:rsid w:val="00B267EF"/>
    <w:rsid w:val="00B26AB3"/>
    <w:rsid w:val="00B26AEF"/>
    <w:rsid w:val="00B26CF8"/>
    <w:rsid w:val="00B26FB0"/>
    <w:rsid w:val="00B2757D"/>
    <w:rsid w:val="00B3025E"/>
    <w:rsid w:val="00B30712"/>
    <w:rsid w:val="00B30EC0"/>
    <w:rsid w:val="00B31611"/>
    <w:rsid w:val="00B318DD"/>
    <w:rsid w:val="00B31A95"/>
    <w:rsid w:val="00B31F55"/>
    <w:rsid w:val="00B32003"/>
    <w:rsid w:val="00B32A30"/>
    <w:rsid w:val="00B33C32"/>
    <w:rsid w:val="00B345D3"/>
    <w:rsid w:val="00B354C5"/>
    <w:rsid w:val="00B35F37"/>
    <w:rsid w:val="00B36A09"/>
    <w:rsid w:val="00B36ABD"/>
    <w:rsid w:val="00B37C84"/>
    <w:rsid w:val="00B37D42"/>
    <w:rsid w:val="00B413FA"/>
    <w:rsid w:val="00B42184"/>
    <w:rsid w:val="00B425D5"/>
    <w:rsid w:val="00B42826"/>
    <w:rsid w:val="00B4375D"/>
    <w:rsid w:val="00B43FB8"/>
    <w:rsid w:val="00B46DAD"/>
    <w:rsid w:val="00B50B84"/>
    <w:rsid w:val="00B50C8B"/>
    <w:rsid w:val="00B50EEE"/>
    <w:rsid w:val="00B52E75"/>
    <w:rsid w:val="00B53A16"/>
    <w:rsid w:val="00B53F4E"/>
    <w:rsid w:val="00B541EF"/>
    <w:rsid w:val="00B545C5"/>
    <w:rsid w:val="00B54658"/>
    <w:rsid w:val="00B5667E"/>
    <w:rsid w:val="00B575A3"/>
    <w:rsid w:val="00B57824"/>
    <w:rsid w:val="00B60D6B"/>
    <w:rsid w:val="00B6144A"/>
    <w:rsid w:val="00B614F7"/>
    <w:rsid w:val="00B619A8"/>
    <w:rsid w:val="00B627FD"/>
    <w:rsid w:val="00B6282A"/>
    <w:rsid w:val="00B64579"/>
    <w:rsid w:val="00B66342"/>
    <w:rsid w:val="00B66B74"/>
    <w:rsid w:val="00B6748D"/>
    <w:rsid w:val="00B702FA"/>
    <w:rsid w:val="00B71BC3"/>
    <w:rsid w:val="00B71C2F"/>
    <w:rsid w:val="00B724F9"/>
    <w:rsid w:val="00B72989"/>
    <w:rsid w:val="00B72B43"/>
    <w:rsid w:val="00B72D62"/>
    <w:rsid w:val="00B735F9"/>
    <w:rsid w:val="00B736F5"/>
    <w:rsid w:val="00B75989"/>
    <w:rsid w:val="00B763DB"/>
    <w:rsid w:val="00B76A7F"/>
    <w:rsid w:val="00B774BD"/>
    <w:rsid w:val="00B774E6"/>
    <w:rsid w:val="00B80E8A"/>
    <w:rsid w:val="00B81BF3"/>
    <w:rsid w:val="00B81EC3"/>
    <w:rsid w:val="00B83131"/>
    <w:rsid w:val="00B8455E"/>
    <w:rsid w:val="00B86C83"/>
    <w:rsid w:val="00B87145"/>
    <w:rsid w:val="00B8723E"/>
    <w:rsid w:val="00B87982"/>
    <w:rsid w:val="00B90A3D"/>
    <w:rsid w:val="00B90F0C"/>
    <w:rsid w:val="00B91A1A"/>
    <w:rsid w:val="00B92353"/>
    <w:rsid w:val="00B93285"/>
    <w:rsid w:val="00B93E76"/>
    <w:rsid w:val="00B94CC0"/>
    <w:rsid w:val="00B9545F"/>
    <w:rsid w:val="00B96336"/>
    <w:rsid w:val="00B96442"/>
    <w:rsid w:val="00B97495"/>
    <w:rsid w:val="00BA2A9B"/>
    <w:rsid w:val="00BA2D35"/>
    <w:rsid w:val="00BA3400"/>
    <w:rsid w:val="00BA3A52"/>
    <w:rsid w:val="00BA466F"/>
    <w:rsid w:val="00BA4DA5"/>
    <w:rsid w:val="00BA4F18"/>
    <w:rsid w:val="00BA63BC"/>
    <w:rsid w:val="00BB02DF"/>
    <w:rsid w:val="00BB1ECF"/>
    <w:rsid w:val="00BB204B"/>
    <w:rsid w:val="00BB225F"/>
    <w:rsid w:val="00BB3D7D"/>
    <w:rsid w:val="00BB460D"/>
    <w:rsid w:val="00BB4758"/>
    <w:rsid w:val="00BB492A"/>
    <w:rsid w:val="00BB4F1D"/>
    <w:rsid w:val="00BB4FF3"/>
    <w:rsid w:val="00BB5B90"/>
    <w:rsid w:val="00BB6131"/>
    <w:rsid w:val="00BB75C8"/>
    <w:rsid w:val="00BC0A21"/>
    <w:rsid w:val="00BC0C79"/>
    <w:rsid w:val="00BC0F0B"/>
    <w:rsid w:val="00BC1BA1"/>
    <w:rsid w:val="00BC3377"/>
    <w:rsid w:val="00BC4B5B"/>
    <w:rsid w:val="00BC52BC"/>
    <w:rsid w:val="00BC5421"/>
    <w:rsid w:val="00BC6293"/>
    <w:rsid w:val="00BC68E2"/>
    <w:rsid w:val="00BC6E12"/>
    <w:rsid w:val="00BC7031"/>
    <w:rsid w:val="00BC7877"/>
    <w:rsid w:val="00BC7A28"/>
    <w:rsid w:val="00BD1CDC"/>
    <w:rsid w:val="00BD2142"/>
    <w:rsid w:val="00BD2CAD"/>
    <w:rsid w:val="00BD36C1"/>
    <w:rsid w:val="00BD543C"/>
    <w:rsid w:val="00BD5B56"/>
    <w:rsid w:val="00BD5E8C"/>
    <w:rsid w:val="00BD67C6"/>
    <w:rsid w:val="00BD6B35"/>
    <w:rsid w:val="00BD75D2"/>
    <w:rsid w:val="00BD75D8"/>
    <w:rsid w:val="00BD7AC0"/>
    <w:rsid w:val="00BD7AE2"/>
    <w:rsid w:val="00BE00FF"/>
    <w:rsid w:val="00BE13CA"/>
    <w:rsid w:val="00BE1882"/>
    <w:rsid w:val="00BE198B"/>
    <w:rsid w:val="00BE24C3"/>
    <w:rsid w:val="00BE280C"/>
    <w:rsid w:val="00BE28F9"/>
    <w:rsid w:val="00BE4125"/>
    <w:rsid w:val="00BE5147"/>
    <w:rsid w:val="00BE5A4E"/>
    <w:rsid w:val="00BE670C"/>
    <w:rsid w:val="00BE6762"/>
    <w:rsid w:val="00BE6A4E"/>
    <w:rsid w:val="00BE6AD8"/>
    <w:rsid w:val="00BE7240"/>
    <w:rsid w:val="00BE7960"/>
    <w:rsid w:val="00BF000A"/>
    <w:rsid w:val="00BF0221"/>
    <w:rsid w:val="00BF03BE"/>
    <w:rsid w:val="00BF078B"/>
    <w:rsid w:val="00BF086C"/>
    <w:rsid w:val="00BF1168"/>
    <w:rsid w:val="00BF26E4"/>
    <w:rsid w:val="00BF2A88"/>
    <w:rsid w:val="00BF2AA0"/>
    <w:rsid w:val="00BF2AAD"/>
    <w:rsid w:val="00BF2E4D"/>
    <w:rsid w:val="00BF3B5F"/>
    <w:rsid w:val="00BF5BC7"/>
    <w:rsid w:val="00BF6237"/>
    <w:rsid w:val="00BF6B0B"/>
    <w:rsid w:val="00BF727B"/>
    <w:rsid w:val="00BF752F"/>
    <w:rsid w:val="00C00B9B"/>
    <w:rsid w:val="00C01648"/>
    <w:rsid w:val="00C01EBD"/>
    <w:rsid w:val="00C02BC7"/>
    <w:rsid w:val="00C04007"/>
    <w:rsid w:val="00C045D9"/>
    <w:rsid w:val="00C0529A"/>
    <w:rsid w:val="00C053ED"/>
    <w:rsid w:val="00C059EE"/>
    <w:rsid w:val="00C06E27"/>
    <w:rsid w:val="00C07006"/>
    <w:rsid w:val="00C0704A"/>
    <w:rsid w:val="00C11A58"/>
    <w:rsid w:val="00C1281D"/>
    <w:rsid w:val="00C12ADD"/>
    <w:rsid w:val="00C1351B"/>
    <w:rsid w:val="00C13861"/>
    <w:rsid w:val="00C13CBE"/>
    <w:rsid w:val="00C13F64"/>
    <w:rsid w:val="00C14416"/>
    <w:rsid w:val="00C14F57"/>
    <w:rsid w:val="00C159EC"/>
    <w:rsid w:val="00C15B20"/>
    <w:rsid w:val="00C15B28"/>
    <w:rsid w:val="00C16DB4"/>
    <w:rsid w:val="00C1722F"/>
    <w:rsid w:val="00C17B53"/>
    <w:rsid w:val="00C200F7"/>
    <w:rsid w:val="00C20DF2"/>
    <w:rsid w:val="00C21373"/>
    <w:rsid w:val="00C214F0"/>
    <w:rsid w:val="00C22087"/>
    <w:rsid w:val="00C23318"/>
    <w:rsid w:val="00C23DAB"/>
    <w:rsid w:val="00C249E1"/>
    <w:rsid w:val="00C24C39"/>
    <w:rsid w:val="00C2558A"/>
    <w:rsid w:val="00C26102"/>
    <w:rsid w:val="00C263F2"/>
    <w:rsid w:val="00C27D12"/>
    <w:rsid w:val="00C322C7"/>
    <w:rsid w:val="00C32F45"/>
    <w:rsid w:val="00C32F51"/>
    <w:rsid w:val="00C33530"/>
    <w:rsid w:val="00C33D73"/>
    <w:rsid w:val="00C34DEE"/>
    <w:rsid w:val="00C34EFC"/>
    <w:rsid w:val="00C40B65"/>
    <w:rsid w:val="00C41C2F"/>
    <w:rsid w:val="00C41DBD"/>
    <w:rsid w:val="00C41F5B"/>
    <w:rsid w:val="00C42650"/>
    <w:rsid w:val="00C43510"/>
    <w:rsid w:val="00C44382"/>
    <w:rsid w:val="00C44966"/>
    <w:rsid w:val="00C45857"/>
    <w:rsid w:val="00C45CA9"/>
    <w:rsid w:val="00C460B0"/>
    <w:rsid w:val="00C46924"/>
    <w:rsid w:val="00C500B6"/>
    <w:rsid w:val="00C5202E"/>
    <w:rsid w:val="00C52C5E"/>
    <w:rsid w:val="00C53202"/>
    <w:rsid w:val="00C54052"/>
    <w:rsid w:val="00C5459E"/>
    <w:rsid w:val="00C54DE1"/>
    <w:rsid w:val="00C55672"/>
    <w:rsid w:val="00C557C1"/>
    <w:rsid w:val="00C55F87"/>
    <w:rsid w:val="00C56187"/>
    <w:rsid w:val="00C568F4"/>
    <w:rsid w:val="00C56F9B"/>
    <w:rsid w:val="00C6042E"/>
    <w:rsid w:val="00C607A7"/>
    <w:rsid w:val="00C61CFD"/>
    <w:rsid w:val="00C639E9"/>
    <w:rsid w:val="00C641D0"/>
    <w:rsid w:val="00C64A61"/>
    <w:rsid w:val="00C64AF1"/>
    <w:rsid w:val="00C654F8"/>
    <w:rsid w:val="00C664F0"/>
    <w:rsid w:val="00C67416"/>
    <w:rsid w:val="00C722A5"/>
    <w:rsid w:val="00C72CF2"/>
    <w:rsid w:val="00C72E7E"/>
    <w:rsid w:val="00C737FA"/>
    <w:rsid w:val="00C739CF"/>
    <w:rsid w:val="00C74610"/>
    <w:rsid w:val="00C74B3D"/>
    <w:rsid w:val="00C7591A"/>
    <w:rsid w:val="00C76F67"/>
    <w:rsid w:val="00C7766B"/>
    <w:rsid w:val="00C77B7E"/>
    <w:rsid w:val="00C77DB7"/>
    <w:rsid w:val="00C80298"/>
    <w:rsid w:val="00C813F0"/>
    <w:rsid w:val="00C8195B"/>
    <w:rsid w:val="00C822D2"/>
    <w:rsid w:val="00C845CE"/>
    <w:rsid w:val="00C846EF"/>
    <w:rsid w:val="00C84770"/>
    <w:rsid w:val="00C848EB"/>
    <w:rsid w:val="00C84CC0"/>
    <w:rsid w:val="00C84E80"/>
    <w:rsid w:val="00C855D9"/>
    <w:rsid w:val="00C858BE"/>
    <w:rsid w:val="00C85BE8"/>
    <w:rsid w:val="00C86770"/>
    <w:rsid w:val="00C86AA5"/>
    <w:rsid w:val="00C87407"/>
    <w:rsid w:val="00C90085"/>
    <w:rsid w:val="00C904D0"/>
    <w:rsid w:val="00C90943"/>
    <w:rsid w:val="00C9119D"/>
    <w:rsid w:val="00C9161E"/>
    <w:rsid w:val="00C916ED"/>
    <w:rsid w:val="00C92E63"/>
    <w:rsid w:val="00C94607"/>
    <w:rsid w:val="00C94BC2"/>
    <w:rsid w:val="00C95037"/>
    <w:rsid w:val="00C951DD"/>
    <w:rsid w:val="00C954BD"/>
    <w:rsid w:val="00C95706"/>
    <w:rsid w:val="00C95CD4"/>
    <w:rsid w:val="00C960F1"/>
    <w:rsid w:val="00C96916"/>
    <w:rsid w:val="00C96A4B"/>
    <w:rsid w:val="00C9747F"/>
    <w:rsid w:val="00CA0757"/>
    <w:rsid w:val="00CA095F"/>
    <w:rsid w:val="00CA0ED2"/>
    <w:rsid w:val="00CA11E4"/>
    <w:rsid w:val="00CA11FB"/>
    <w:rsid w:val="00CA1552"/>
    <w:rsid w:val="00CA1875"/>
    <w:rsid w:val="00CA1D97"/>
    <w:rsid w:val="00CA1FA5"/>
    <w:rsid w:val="00CA212C"/>
    <w:rsid w:val="00CA237E"/>
    <w:rsid w:val="00CA263F"/>
    <w:rsid w:val="00CA26D3"/>
    <w:rsid w:val="00CA2B3D"/>
    <w:rsid w:val="00CA3A39"/>
    <w:rsid w:val="00CA4F57"/>
    <w:rsid w:val="00CA5929"/>
    <w:rsid w:val="00CA59FF"/>
    <w:rsid w:val="00CA6999"/>
    <w:rsid w:val="00CA785D"/>
    <w:rsid w:val="00CA7B81"/>
    <w:rsid w:val="00CA7F7C"/>
    <w:rsid w:val="00CB00E8"/>
    <w:rsid w:val="00CB013B"/>
    <w:rsid w:val="00CB1E60"/>
    <w:rsid w:val="00CB1F6F"/>
    <w:rsid w:val="00CB2C53"/>
    <w:rsid w:val="00CB30C4"/>
    <w:rsid w:val="00CB52A8"/>
    <w:rsid w:val="00CB5AD1"/>
    <w:rsid w:val="00CB5C88"/>
    <w:rsid w:val="00CB66BE"/>
    <w:rsid w:val="00CB6A29"/>
    <w:rsid w:val="00CB6CA1"/>
    <w:rsid w:val="00CB71F5"/>
    <w:rsid w:val="00CB74F9"/>
    <w:rsid w:val="00CB7B7E"/>
    <w:rsid w:val="00CB7E18"/>
    <w:rsid w:val="00CC0135"/>
    <w:rsid w:val="00CC0382"/>
    <w:rsid w:val="00CC0DD4"/>
    <w:rsid w:val="00CC1F71"/>
    <w:rsid w:val="00CC2382"/>
    <w:rsid w:val="00CC2574"/>
    <w:rsid w:val="00CC3491"/>
    <w:rsid w:val="00CC4273"/>
    <w:rsid w:val="00CC4433"/>
    <w:rsid w:val="00CC49F4"/>
    <w:rsid w:val="00CC5641"/>
    <w:rsid w:val="00CC7104"/>
    <w:rsid w:val="00CC7153"/>
    <w:rsid w:val="00CC7B86"/>
    <w:rsid w:val="00CD0AF0"/>
    <w:rsid w:val="00CD2DB5"/>
    <w:rsid w:val="00CD2E7D"/>
    <w:rsid w:val="00CD5C25"/>
    <w:rsid w:val="00CD61C4"/>
    <w:rsid w:val="00CD7A66"/>
    <w:rsid w:val="00CD7B3B"/>
    <w:rsid w:val="00CE0563"/>
    <w:rsid w:val="00CE0FC4"/>
    <w:rsid w:val="00CE19F8"/>
    <w:rsid w:val="00CE273F"/>
    <w:rsid w:val="00CE35B0"/>
    <w:rsid w:val="00CE408C"/>
    <w:rsid w:val="00CE5119"/>
    <w:rsid w:val="00CE568A"/>
    <w:rsid w:val="00CE5E1F"/>
    <w:rsid w:val="00CE778F"/>
    <w:rsid w:val="00CE7B1B"/>
    <w:rsid w:val="00CF08EE"/>
    <w:rsid w:val="00CF1DCC"/>
    <w:rsid w:val="00CF3E13"/>
    <w:rsid w:val="00CF45BD"/>
    <w:rsid w:val="00CF4A85"/>
    <w:rsid w:val="00CF50DB"/>
    <w:rsid w:val="00CF5976"/>
    <w:rsid w:val="00CF5AA6"/>
    <w:rsid w:val="00CF7EFE"/>
    <w:rsid w:val="00D0173E"/>
    <w:rsid w:val="00D01C8B"/>
    <w:rsid w:val="00D02A02"/>
    <w:rsid w:val="00D03E20"/>
    <w:rsid w:val="00D046F0"/>
    <w:rsid w:val="00D05152"/>
    <w:rsid w:val="00D053C6"/>
    <w:rsid w:val="00D05FED"/>
    <w:rsid w:val="00D102AF"/>
    <w:rsid w:val="00D108D7"/>
    <w:rsid w:val="00D11000"/>
    <w:rsid w:val="00D1177C"/>
    <w:rsid w:val="00D11E0E"/>
    <w:rsid w:val="00D120B5"/>
    <w:rsid w:val="00D12140"/>
    <w:rsid w:val="00D12323"/>
    <w:rsid w:val="00D127A6"/>
    <w:rsid w:val="00D129D0"/>
    <w:rsid w:val="00D12E20"/>
    <w:rsid w:val="00D12E31"/>
    <w:rsid w:val="00D1402C"/>
    <w:rsid w:val="00D1419F"/>
    <w:rsid w:val="00D14CD0"/>
    <w:rsid w:val="00D161B7"/>
    <w:rsid w:val="00D170A3"/>
    <w:rsid w:val="00D20121"/>
    <w:rsid w:val="00D2033F"/>
    <w:rsid w:val="00D206AE"/>
    <w:rsid w:val="00D20F43"/>
    <w:rsid w:val="00D2159F"/>
    <w:rsid w:val="00D216C7"/>
    <w:rsid w:val="00D22CBD"/>
    <w:rsid w:val="00D23781"/>
    <w:rsid w:val="00D23FF7"/>
    <w:rsid w:val="00D249EF"/>
    <w:rsid w:val="00D25FAD"/>
    <w:rsid w:val="00D2710B"/>
    <w:rsid w:val="00D30A50"/>
    <w:rsid w:val="00D30DC9"/>
    <w:rsid w:val="00D30E1F"/>
    <w:rsid w:val="00D31AC1"/>
    <w:rsid w:val="00D31D2F"/>
    <w:rsid w:val="00D31F29"/>
    <w:rsid w:val="00D32357"/>
    <w:rsid w:val="00D32D5A"/>
    <w:rsid w:val="00D33539"/>
    <w:rsid w:val="00D35BD6"/>
    <w:rsid w:val="00D374C2"/>
    <w:rsid w:val="00D376A6"/>
    <w:rsid w:val="00D408C7"/>
    <w:rsid w:val="00D40962"/>
    <w:rsid w:val="00D4314D"/>
    <w:rsid w:val="00D4333D"/>
    <w:rsid w:val="00D4655A"/>
    <w:rsid w:val="00D46CA4"/>
    <w:rsid w:val="00D46FE8"/>
    <w:rsid w:val="00D47770"/>
    <w:rsid w:val="00D47AB2"/>
    <w:rsid w:val="00D500A5"/>
    <w:rsid w:val="00D5074A"/>
    <w:rsid w:val="00D511A9"/>
    <w:rsid w:val="00D5191D"/>
    <w:rsid w:val="00D5264A"/>
    <w:rsid w:val="00D54CF7"/>
    <w:rsid w:val="00D5548B"/>
    <w:rsid w:val="00D56520"/>
    <w:rsid w:val="00D569E9"/>
    <w:rsid w:val="00D579CB"/>
    <w:rsid w:val="00D60609"/>
    <w:rsid w:val="00D608AC"/>
    <w:rsid w:val="00D63068"/>
    <w:rsid w:val="00D63192"/>
    <w:rsid w:val="00D63266"/>
    <w:rsid w:val="00D63542"/>
    <w:rsid w:val="00D63B7D"/>
    <w:rsid w:val="00D64614"/>
    <w:rsid w:val="00D64BB3"/>
    <w:rsid w:val="00D66EA6"/>
    <w:rsid w:val="00D66EFF"/>
    <w:rsid w:val="00D67599"/>
    <w:rsid w:val="00D70267"/>
    <w:rsid w:val="00D71789"/>
    <w:rsid w:val="00D72355"/>
    <w:rsid w:val="00D72C4C"/>
    <w:rsid w:val="00D72F86"/>
    <w:rsid w:val="00D735F6"/>
    <w:rsid w:val="00D73A93"/>
    <w:rsid w:val="00D77074"/>
    <w:rsid w:val="00D77C4E"/>
    <w:rsid w:val="00D77DBB"/>
    <w:rsid w:val="00D80C01"/>
    <w:rsid w:val="00D8154C"/>
    <w:rsid w:val="00D824C7"/>
    <w:rsid w:val="00D83C54"/>
    <w:rsid w:val="00D85471"/>
    <w:rsid w:val="00D86FA2"/>
    <w:rsid w:val="00D87D0E"/>
    <w:rsid w:val="00D87DB0"/>
    <w:rsid w:val="00D87F33"/>
    <w:rsid w:val="00D92132"/>
    <w:rsid w:val="00D92844"/>
    <w:rsid w:val="00D92856"/>
    <w:rsid w:val="00D928C1"/>
    <w:rsid w:val="00D933E9"/>
    <w:rsid w:val="00D978B5"/>
    <w:rsid w:val="00DA11F5"/>
    <w:rsid w:val="00DA2417"/>
    <w:rsid w:val="00DA2D88"/>
    <w:rsid w:val="00DA3A28"/>
    <w:rsid w:val="00DA3F71"/>
    <w:rsid w:val="00DA5465"/>
    <w:rsid w:val="00DA7A49"/>
    <w:rsid w:val="00DA7FDD"/>
    <w:rsid w:val="00DB0BA0"/>
    <w:rsid w:val="00DB17E6"/>
    <w:rsid w:val="00DB2506"/>
    <w:rsid w:val="00DB2571"/>
    <w:rsid w:val="00DB25D8"/>
    <w:rsid w:val="00DB2742"/>
    <w:rsid w:val="00DB320F"/>
    <w:rsid w:val="00DB3DEA"/>
    <w:rsid w:val="00DB4A61"/>
    <w:rsid w:val="00DB4F68"/>
    <w:rsid w:val="00DB6D6C"/>
    <w:rsid w:val="00DB794C"/>
    <w:rsid w:val="00DC1062"/>
    <w:rsid w:val="00DC18D3"/>
    <w:rsid w:val="00DC1EAE"/>
    <w:rsid w:val="00DC22CD"/>
    <w:rsid w:val="00DC3C05"/>
    <w:rsid w:val="00DC4751"/>
    <w:rsid w:val="00DC532A"/>
    <w:rsid w:val="00DC593E"/>
    <w:rsid w:val="00DC6F91"/>
    <w:rsid w:val="00DC790A"/>
    <w:rsid w:val="00DC7BBE"/>
    <w:rsid w:val="00DD1EB8"/>
    <w:rsid w:val="00DD25CF"/>
    <w:rsid w:val="00DD298E"/>
    <w:rsid w:val="00DD29DA"/>
    <w:rsid w:val="00DD3996"/>
    <w:rsid w:val="00DD3EAC"/>
    <w:rsid w:val="00DD42C0"/>
    <w:rsid w:val="00DD545B"/>
    <w:rsid w:val="00DD5BFB"/>
    <w:rsid w:val="00DD5D8D"/>
    <w:rsid w:val="00DD609F"/>
    <w:rsid w:val="00DD63DD"/>
    <w:rsid w:val="00DD7AA8"/>
    <w:rsid w:val="00DE1214"/>
    <w:rsid w:val="00DE144D"/>
    <w:rsid w:val="00DE20C3"/>
    <w:rsid w:val="00DE2A9A"/>
    <w:rsid w:val="00DE3328"/>
    <w:rsid w:val="00DE497A"/>
    <w:rsid w:val="00DE4C20"/>
    <w:rsid w:val="00DE4FDC"/>
    <w:rsid w:val="00DE596C"/>
    <w:rsid w:val="00DE600D"/>
    <w:rsid w:val="00DE6DC5"/>
    <w:rsid w:val="00DE6DD0"/>
    <w:rsid w:val="00DE771E"/>
    <w:rsid w:val="00DF1542"/>
    <w:rsid w:val="00DF2823"/>
    <w:rsid w:val="00DF383A"/>
    <w:rsid w:val="00DF3A63"/>
    <w:rsid w:val="00DF445F"/>
    <w:rsid w:val="00DF59F1"/>
    <w:rsid w:val="00DF6046"/>
    <w:rsid w:val="00DF69BB"/>
    <w:rsid w:val="00DF6FCB"/>
    <w:rsid w:val="00DF76D0"/>
    <w:rsid w:val="00DF7C62"/>
    <w:rsid w:val="00E01409"/>
    <w:rsid w:val="00E017DD"/>
    <w:rsid w:val="00E02CC2"/>
    <w:rsid w:val="00E03016"/>
    <w:rsid w:val="00E0338E"/>
    <w:rsid w:val="00E0448C"/>
    <w:rsid w:val="00E04EDF"/>
    <w:rsid w:val="00E05255"/>
    <w:rsid w:val="00E05454"/>
    <w:rsid w:val="00E06DD1"/>
    <w:rsid w:val="00E07EA4"/>
    <w:rsid w:val="00E110EE"/>
    <w:rsid w:val="00E13CD9"/>
    <w:rsid w:val="00E1426C"/>
    <w:rsid w:val="00E145CC"/>
    <w:rsid w:val="00E14643"/>
    <w:rsid w:val="00E160AC"/>
    <w:rsid w:val="00E1749E"/>
    <w:rsid w:val="00E177EC"/>
    <w:rsid w:val="00E20339"/>
    <w:rsid w:val="00E2100A"/>
    <w:rsid w:val="00E213FD"/>
    <w:rsid w:val="00E21AF9"/>
    <w:rsid w:val="00E21B6A"/>
    <w:rsid w:val="00E222BF"/>
    <w:rsid w:val="00E22E9F"/>
    <w:rsid w:val="00E236D4"/>
    <w:rsid w:val="00E24D6C"/>
    <w:rsid w:val="00E24EC3"/>
    <w:rsid w:val="00E24FE0"/>
    <w:rsid w:val="00E25570"/>
    <w:rsid w:val="00E25C8F"/>
    <w:rsid w:val="00E26B8F"/>
    <w:rsid w:val="00E30265"/>
    <w:rsid w:val="00E304E4"/>
    <w:rsid w:val="00E306B7"/>
    <w:rsid w:val="00E318C6"/>
    <w:rsid w:val="00E31CD8"/>
    <w:rsid w:val="00E329FD"/>
    <w:rsid w:val="00E337E4"/>
    <w:rsid w:val="00E34BFC"/>
    <w:rsid w:val="00E36176"/>
    <w:rsid w:val="00E36F65"/>
    <w:rsid w:val="00E373FF"/>
    <w:rsid w:val="00E37BAB"/>
    <w:rsid w:val="00E37E5B"/>
    <w:rsid w:val="00E4145B"/>
    <w:rsid w:val="00E42152"/>
    <w:rsid w:val="00E428F6"/>
    <w:rsid w:val="00E44A1D"/>
    <w:rsid w:val="00E44BC7"/>
    <w:rsid w:val="00E45586"/>
    <w:rsid w:val="00E45DFB"/>
    <w:rsid w:val="00E47A83"/>
    <w:rsid w:val="00E47DB7"/>
    <w:rsid w:val="00E5009C"/>
    <w:rsid w:val="00E5080B"/>
    <w:rsid w:val="00E508F3"/>
    <w:rsid w:val="00E51F89"/>
    <w:rsid w:val="00E5588A"/>
    <w:rsid w:val="00E55C1F"/>
    <w:rsid w:val="00E55EA3"/>
    <w:rsid w:val="00E5662A"/>
    <w:rsid w:val="00E5668D"/>
    <w:rsid w:val="00E56DD0"/>
    <w:rsid w:val="00E601EE"/>
    <w:rsid w:val="00E61B59"/>
    <w:rsid w:val="00E626AF"/>
    <w:rsid w:val="00E64799"/>
    <w:rsid w:val="00E6530A"/>
    <w:rsid w:val="00E6643F"/>
    <w:rsid w:val="00E66534"/>
    <w:rsid w:val="00E666E5"/>
    <w:rsid w:val="00E6694F"/>
    <w:rsid w:val="00E6793C"/>
    <w:rsid w:val="00E71E52"/>
    <w:rsid w:val="00E72A2D"/>
    <w:rsid w:val="00E73102"/>
    <w:rsid w:val="00E735C2"/>
    <w:rsid w:val="00E74200"/>
    <w:rsid w:val="00E800AB"/>
    <w:rsid w:val="00E80C6D"/>
    <w:rsid w:val="00E80D01"/>
    <w:rsid w:val="00E81AC6"/>
    <w:rsid w:val="00E82671"/>
    <w:rsid w:val="00E827D2"/>
    <w:rsid w:val="00E8327B"/>
    <w:rsid w:val="00E83711"/>
    <w:rsid w:val="00E83BE2"/>
    <w:rsid w:val="00E85A49"/>
    <w:rsid w:val="00E86575"/>
    <w:rsid w:val="00E8699F"/>
    <w:rsid w:val="00E86FDB"/>
    <w:rsid w:val="00E87C18"/>
    <w:rsid w:val="00E90266"/>
    <w:rsid w:val="00E90B38"/>
    <w:rsid w:val="00E93D79"/>
    <w:rsid w:val="00E94013"/>
    <w:rsid w:val="00E95AB4"/>
    <w:rsid w:val="00E970C3"/>
    <w:rsid w:val="00EA13A5"/>
    <w:rsid w:val="00EA2C11"/>
    <w:rsid w:val="00EA3F6C"/>
    <w:rsid w:val="00EA45E5"/>
    <w:rsid w:val="00EA58EA"/>
    <w:rsid w:val="00EA5F2A"/>
    <w:rsid w:val="00EA607A"/>
    <w:rsid w:val="00EA6951"/>
    <w:rsid w:val="00EB0C7C"/>
    <w:rsid w:val="00EB18BD"/>
    <w:rsid w:val="00EB19A0"/>
    <w:rsid w:val="00EB1F8C"/>
    <w:rsid w:val="00EB26A0"/>
    <w:rsid w:val="00EB3BC6"/>
    <w:rsid w:val="00EB5B88"/>
    <w:rsid w:val="00EB6B42"/>
    <w:rsid w:val="00EB7BDD"/>
    <w:rsid w:val="00EC0334"/>
    <w:rsid w:val="00EC0A9C"/>
    <w:rsid w:val="00EC12FC"/>
    <w:rsid w:val="00EC254C"/>
    <w:rsid w:val="00EC2DAE"/>
    <w:rsid w:val="00EC2E7C"/>
    <w:rsid w:val="00EC35D9"/>
    <w:rsid w:val="00EC3CB9"/>
    <w:rsid w:val="00EC50D5"/>
    <w:rsid w:val="00EC5CC2"/>
    <w:rsid w:val="00EC5DC3"/>
    <w:rsid w:val="00EC5E74"/>
    <w:rsid w:val="00EC6A8F"/>
    <w:rsid w:val="00EC6AE8"/>
    <w:rsid w:val="00EC760F"/>
    <w:rsid w:val="00ED17FF"/>
    <w:rsid w:val="00ED1846"/>
    <w:rsid w:val="00ED19D7"/>
    <w:rsid w:val="00ED2CF9"/>
    <w:rsid w:val="00ED39C0"/>
    <w:rsid w:val="00ED40E1"/>
    <w:rsid w:val="00ED4E0B"/>
    <w:rsid w:val="00ED5138"/>
    <w:rsid w:val="00EE0224"/>
    <w:rsid w:val="00EE1226"/>
    <w:rsid w:val="00EE1239"/>
    <w:rsid w:val="00EE1A97"/>
    <w:rsid w:val="00EE2E54"/>
    <w:rsid w:val="00EE524E"/>
    <w:rsid w:val="00EE61F5"/>
    <w:rsid w:val="00EE690B"/>
    <w:rsid w:val="00EE74E7"/>
    <w:rsid w:val="00EF0E3E"/>
    <w:rsid w:val="00EF31E3"/>
    <w:rsid w:val="00EF33E2"/>
    <w:rsid w:val="00EF389F"/>
    <w:rsid w:val="00EF3BDB"/>
    <w:rsid w:val="00EF4B7D"/>
    <w:rsid w:val="00EF5EF2"/>
    <w:rsid w:val="00EF60D5"/>
    <w:rsid w:val="00EF64F3"/>
    <w:rsid w:val="00EF76B9"/>
    <w:rsid w:val="00F0055C"/>
    <w:rsid w:val="00F007DF"/>
    <w:rsid w:val="00F0117A"/>
    <w:rsid w:val="00F02985"/>
    <w:rsid w:val="00F030F6"/>
    <w:rsid w:val="00F03810"/>
    <w:rsid w:val="00F05D55"/>
    <w:rsid w:val="00F07848"/>
    <w:rsid w:val="00F12BBF"/>
    <w:rsid w:val="00F12F3C"/>
    <w:rsid w:val="00F138C5"/>
    <w:rsid w:val="00F14BF7"/>
    <w:rsid w:val="00F15321"/>
    <w:rsid w:val="00F155EC"/>
    <w:rsid w:val="00F1588B"/>
    <w:rsid w:val="00F167B5"/>
    <w:rsid w:val="00F2048A"/>
    <w:rsid w:val="00F21196"/>
    <w:rsid w:val="00F21953"/>
    <w:rsid w:val="00F22C5D"/>
    <w:rsid w:val="00F23AA4"/>
    <w:rsid w:val="00F23FB3"/>
    <w:rsid w:val="00F25830"/>
    <w:rsid w:val="00F2743C"/>
    <w:rsid w:val="00F2772D"/>
    <w:rsid w:val="00F30057"/>
    <w:rsid w:val="00F3056D"/>
    <w:rsid w:val="00F3123B"/>
    <w:rsid w:val="00F31666"/>
    <w:rsid w:val="00F3187C"/>
    <w:rsid w:val="00F3190B"/>
    <w:rsid w:val="00F31FF8"/>
    <w:rsid w:val="00F32462"/>
    <w:rsid w:val="00F324DF"/>
    <w:rsid w:val="00F32787"/>
    <w:rsid w:val="00F32A28"/>
    <w:rsid w:val="00F334A6"/>
    <w:rsid w:val="00F334EE"/>
    <w:rsid w:val="00F334F6"/>
    <w:rsid w:val="00F33FCB"/>
    <w:rsid w:val="00F34025"/>
    <w:rsid w:val="00F365A9"/>
    <w:rsid w:val="00F36E05"/>
    <w:rsid w:val="00F37BF8"/>
    <w:rsid w:val="00F40143"/>
    <w:rsid w:val="00F40F58"/>
    <w:rsid w:val="00F4432C"/>
    <w:rsid w:val="00F45771"/>
    <w:rsid w:val="00F50403"/>
    <w:rsid w:val="00F50D05"/>
    <w:rsid w:val="00F5109D"/>
    <w:rsid w:val="00F5156D"/>
    <w:rsid w:val="00F51918"/>
    <w:rsid w:val="00F51CA0"/>
    <w:rsid w:val="00F523FA"/>
    <w:rsid w:val="00F5249B"/>
    <w:rsid w:val="00F539B3"/>
    <w:rsid w:val="00F53DF5"/>
    <w:rsid w:val="00F543EE"/>
    <w:rsid w:val="00F54769"/>
    <w:rsid w:val="00F54DE3"/>
    <w:rsid w:val="00F553C9"/>
    <w:rsid w:val="00F56844"/>
    <w:rsid w:val="00F57BC3"/>
    <w:rsid w:val="00F6085B"/>
    <w:rsid w:val="00F6087E"/>
    <w:rsid w:val="00F60888"/>
    <w:rsid w:val="00F61BB5"/>
    <w:rsid w:val="00F636C7"/>
    <w:rsid w:val="00F638E2"/>
    <w:rsid w:val="00F656BE"/>
    <w:rsid w:val="00F65B3B"/>
    <w:rsid w:val="00F67424"/>
    <w:rsid w:val="00F67487"/>
    <w:rsid w:val="00F675D4"/>
    <w:rsid w:val="00F67F94"/>
    <w:rsid w:val="00F70B1F"/>
    <w:rsid w:val="00F712D2"/>
    <w:rsid w:val="00F71763"/>
    <w:rsid w:val="00F717A9"/>
    <w:rsid w:val="00F72FE1"/>
    <w:rsid w:val="00F74BC3"/>
    <w:rsid w:val="00F75982"/>
    <w:rsid w:val="00F75E1E"/>
    <w:rsid w:val="00F76BF6"/>
    <w:rsid w:val="00F77579"/>
    <w:rsid w:val="00F82689"/>
    <w:rsid w:val="00F83376"/>
    <w:rsid w:val="00F85626"/>
    <w:rsid w:val="00F857D1"/>
    <w:rsid w:val="00F87B22"/>
    <w:rsid w:val="00F90FFA"/>
    <w:rsid w:val="00F93353"/>
    <w:rsid w:val="00F974DE"/>
    <w:rsid w:val="00F97DCD"/>
    <w:rsid w:val="00F97F64"/>
    <w:rsid w:val="00FA09EF"/>
    <w:rsid w:val="00FA0F51"/>
    <w:rsid w:val="00FA250C"/>
    <w:rsid w:val="00FA2804"/>
    <w:rsid w:val="00FA2D05"/>
    <w:rsid w:val="00FA379B"/>
    <w:rsid w:val="00FA44FB"/>
    <w:rsid w:val="00FA5045"/>
    <w:rsid w:val="00FA58E5"/>
    <w:rsid w:val="00FA67E9"/>
    <w:rsid w:val="00FA763E"/>
    <w:rsid w:val="00FA7668"/>
    <w:rsid w:val="00FA7911"/>
    <w:rsid w:val="00FB07D2"/>
    <w:rsid w:val="00FB1A96"/>
    <w:rsid w:val="00FB1B22"/>
    <w:rsid w:val="00FB4A10"/>
    <w:rsid w:val="00FB5A7C"/>
    <w:rsid w:val="00FC0B69"/>
    <w:rsid w:val="00FC1626"/>
    <w:rsid w:val="00FC1684"/>
    <w:rsid w:val="00FC16F5"/>
    <w:rsid w:val="00FC1A2F"/>
    <w:rsid w:val="00FC2670"/>
    <w:rsid w:val="00FC2EB9"/>
    <w:rsid w:val="00FC30E2"/>
    <w:rsid w:val="00FC3DD7"/>
    <w:rsid w:val="00FC3F72"/>
    <w:rsid w:val="00FC4982"/>
    <w:rsid w:val="00FC5603"/>
    <w:rsid w:val="00FC657E"/>
    <w:rsid w:val="00FC68AC"/>
    <w:rsid w:val="00FC6E95"/>
    <w:rsid w:val="00FC7A17"/>
    <w:rsid w:val="00FD020F"/>
    <w:rsid w:val="00FD115E"/>
    <w:rsid w:val="00FD1C2B"/>
    <w:rsid w:val="00FD4FF3"/>
    <w:rsid w:val="00FD5267"/>
    <w:rsid w:val="00FD5928"/>
    <w:rsid w:val="00FD5ED3"/>
    <w:rsid w:val="00FD6161"/>
    <w:rsid w:val="00FD6D6E"/>
    <w:rsid w:val="00FD7554"/>
    <w:rsid w:val="00FE0110"/>
    <w:rsid w:val="00FE16CB"/>
    <w:rsid w:val="00FE6305"/>
    <w:rsid w:val="00FE67E2"/>
    <w:rsid w:val="00FF07BB"/>
    <w:rsid w:val="00FF0C56"/>
    <w:rsid w:val="00FF1D7E"/>
    <w:rsid w:val="00FF2A82"/>
    <w:rsid w:val="00FF3191"/>
    <w:rsid w:val="00FF3D8F"/>
    <w:rsid w:val="00FF65E5"/>
    <w:rsid w:val="00FF6CF7"/>
    <w:rsid w:val="7FD362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50"/>
    <w:qFormat/>
    <w:uiPriority w:val="0"/>
    <w:pPr>
      <w:keepNext/>
      <w:keepLines/>
      <w:numPr>
        <w:ilvl w:val="0"/>
        <w:numId w:val="1"/>
      </w:numPr>
      <w:tabs>
        <w:tab w:val="left" w:pos="0"/>
      </w:tabs>
      <w:adjustRightInd w:val="0"/>
      <w:snapToGrid w:val="0"/>
      <w:spacing w:before="500" w:after="240" w:line="324" w:lineRule="auto"/>
      <w:jc w:val="left"/>
      <w:outlineLvl w:val="0"/>
    </w:pPr>
    <w:rPr>
      <w:rFonts w:eastAsia="黑体"/>
      <w:kern w:val="44"/>
      <w:sz w:val="36"/>
      <w:szCs w:val="36"/>
    </w:rPr>
  </w:style>
  <w:style w:type="paragraph" w:styleId="4">
    <w:name w:val="heading 2"/>
    <w:basedOn w:val="1"/>
    <w:next w:val="3"/>
    <w:link w:val="51"/>
    <w:qFormat/>
    <w:uiPriority w:val="0"/>
    <w:pPr>
      <w:keepNext/>
      <w:keepLines/>
      <w:numPr>
        <w:ilvl w:val="1"/>
        <w:numId w:val="1"/>
      </w:numPr>
      <w:tabs>
        <w:tab w:val="left" w:pos="0"/>
      </w:tabs>
      <w:adjustRightInd w:val="0"/>
      <w:snapToGrid w:val="0"/>
      <w:spacing w:before="120" w:beforeLines="50" w:after="120" w:afterLines="50" w:line="324" w:lineRule="auto"/>
      <w:outlineLvl w:val="1"/>
    </w:pPr>
    <w:rPr>
      <w:rFonts w:eastAsia="黑体"/>
      <w:b/>
      <w:color w:val="2E3436" w:themeColor="text1"/>
      <w:kern w:val="0"/>
      <w:sz w:val="30"/>
      <w:szCs w:val="32"/>
    </w:rPr>
  </w:style>
  <w:style w:type="paragraph" w:styleId="5">
    <w:name w:val="heading 3"/>
    <w:basedOn w:val="1"/>
    <w:next w:val="3"/>
    <w:link w:val="52"/>
    <w:qFormat/>
    <w:uiPriority w:val="0"/>
    <w:pPr>
      <w:keepNext/>
      <w:keepLines/>
      <w:numPr>
        <w:ilvl w:val="2"/>
        <w:numId w:val="1"/>
      </w:numPr>
      <w:tabs>
        <w:tab w:val="left" w:pos="0"/>
      </w:tabs>
      <w:adjustRightInd w:val="0"/>
      <w:snapToGrid w:val="0"/>
      <w:spacing w:before="120" w:beforeLines="50" w:after="120" w:afterLines="50" w:line="324" w:lineRule="auto"/>
      <w:outlineLvl w:val="2"/>
    </w:pPr>
    <w:rPr>
      <w:rFonts w:eastAsia="黑体"/>
      <w:b/>
      <w:kern w:val="0"/>
      <w:sz w:val="28"/>
      <w:szCs w:val="28"/>
      <w:lang w:val="zh-CN"/>
    </w:rPr>
  </w:style>
  <w:style w:type="paragraph" w:styleId="6">
    <w:name w:val="heading 4"/>
    <w:basedOn w:val="1"/>
    <w:next w:val="1"/>
    <w:link w:val="53"/>
    <w:qFormat/>
    <w:uiPriority w:val="0"/>
    <w:pPr>
      <w:keepNext/>
      <w:wordWrap w:val="0"/>
      <w:jc w:val="left"/>
      <w:outlineLvl w:val="3"/>
    </w:pPr>
  </w:style>
  <w:style w:type="paragraph" w:styleId="7">
    <w:name w:val="heading 5"/>
    <w:basedOn w:val="1"/>
    <w:next w:val="1"/>
    <w:link w:val="54"/>
    <w:unhideWhenUsed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4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我的正文"/>
    <w:qFormat/>
    <w:uiPriority w:val="0"/>
    <w:pPr>
      <w:ind w:firstLine="200" w:firstLineChars="200"/>
    </w:pPr>
    <w:rPr>
      <w:rFonts w:ascii="Courier New" w:hAnsi="Courier New" w:eastAsia="宋体" w:cs="Times New Roman"/>
      <w:kern w:val="2"/>
      <w:sz w:val="36"/>
      <w:szCs w:val="24"/>
      <w:lang w:val="zh-CN" w:eastAsia="zh-CN" w:bidi="ar-SA"/>
    </w:rPr>
  </w:style>
  <w:style w:type="paragraph" w:styleId="8">
    <w:name w:val="annotation subject"/>
    <w:basedOn w:val="9"/>
    <w:next w:val="9"/>
    <w:link w:val="76"/>
    <w:unhideWhenUsed/>
    <w:uiPriority w:val="99"/>
    <w:pPr>
      <w:autoSpaceDE/>
      <w:autoSpaceDN/>
      <w:adjustRightInd/>
      <w:spacing w:line="300" w:lineRule="auto"/>
    </w:pPr>
    <w:rPr>
      <w:rFonts w:ascii="Times New Roman"/>
      <w:b/>
      <w:bCs/>
      <w:kern w:val="2"/>
      <w:sz w:val="24"/>
      <w:szCs w:val="24"/>
    </w:rPr>
  </w:style>
  <w:style w:type="paragraph" w:styleId="9">
    <w:name w:val="annotation text"/>
    <w:basedOn w:val="1"/>
    <w:link w:val="75"/>
    <w:uiPriority w:val="0"/>
    <w:pPr>
      <w:autoSpaceDE w:val="0"/>
      <w:autoSpaceDN w:val="0"/>
      <w:adjustRightInd w:val="0"/>
      <w:spacing w:line="315" w:lineRule="atLeast"/>
      <w:jc w:val="left"/>
    </w:pPr>
    <w:rPr>
      <w:rFonts w:ascii="宋体"/>
      <w:kern w:val="0"/>
      <w:sz w:val="20"/>
      <w:szCs w:val="20"/>
    </w:rPr>
  </w:style>
  <w:style w:type="paragraph" w:styleId="10">
    <w:name w:val="toc 7"/>
    <w:basedOn w:val="1"/>
    <w:next w:val="1"/>
    <w:semiHidden/>
    <w:uiPriority w:val="0"/>
    <w:pPr>
      <w:ind w:left="1440"/>
      <w:jc w:val="left"/>
    </w:pPr>
    <w:rPr>
      <w:szCs w:val="21"/>
    </w:rPr>
  </w:style>
  <w:style w:type="paragraph" w:styleId="11">
    <w:name w:val="Body Text First Indent"/>
    <w:basedOn w:val="1"/>
    <w:link w:val="59"/>
    <w:uiPriority w:val="0"/>
    <w:pPr>
      <w:ind w:firstLine="498" w:firstLineChars="200"/>
    </w:pPr>
    <w:rPr>
      <w:szCs w:val="20"/>
    </w:rPr>
  </w:style>
  <w:style w:type="paragraph" w:styleId="12">
    <w:name w:val="Normal Indent"/>
    <w:basedOn w:val="1"/>
    <w:qFormat/>
    <w:uiPriority w:val="0"/>
    <w:pPr>
      <w:ind w:firstLine="499"/>
    </w:pPr>
    <w:rPr>
      <w:szCs w:val="20"/>
    </w:rPr>
  </w:style>
  <w:style w:type="paragraph" w:styleId="13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4">
    <w:name w:val="Document Map"/>
    <w:basedOn w:val="1"/>
    <w:link w:val="74"/>
    <w:uiPriority w:val="0"/>
    <w:rPr>
      <w:rFonts w:ascii="宋体"/>
      <w:sz w:val="18"/>
      <w:szCs w:val="18"/>
    </w:rPr>
  </w:style>
  <w:style w:type="paragraph" w:styleId="15">
    <w:name w:val="Body Text"/>
    <w:basedOn w:val="1"/>
    <w:link w:val="58"/>
    <w:uiPriority w:val="0"/>
    <w:pPr>
      <w:spacing w:after="120"/>
    </w:pPr>
  </w:style>
  <w:style w:type="paragraph" w:styleId="16">
    <w:name w:val="Body Text Indent"/>
    <w:basedOn w:val="1"/>
    <w:link w:val="60"/>
    <w:uiPriority w:val="0"/>
    <w:pPr>
      <w:spacing w:after="120"/>
      <w:ind w:left="420" w:leftChars="200"/>
    </w:pPr>
  </w:style>
  <w:style w:type="paragraph" w:styleId="17">
    <w:name w:val="toc 5"/>
    <w:basedOn w:val="1"/>
    <w:next w:val="1"/>
    <w:semiHidden/>
    <w:uiPriority w:val="0"/>
    <w:pPr>
      <w:ind w:left="960"/>
      <w:jc w:val="left"/>
    </w:pPr>
    <w:rPr>
      <w:szCs w:val="21"/>
    </w:rPr>
  </w:style>
  <w:style w:type="paragraph" w:styleId="18">
    <w:name w:val="toc 3"/>
    <w:basedOn w:val="1"/>
    <w:next w:val="1"/>
    <w:qFormat/>
    <w:uiPriority w:val="39"/>
    <w:pPr>
      <w:tabs>
        <w:tab w:val="right" w:leader="dot" w:pos="8607"/>
      </w:tabs>
      <w:ind w:left="480"/>
      <w:jc w:val="left"/>
    </w:pPr>
    <w:rPr>
      <w:iCs/>
    </w:rPr>
  </w:style>
  <w:style w:type="paragraph" w:styleId="19">
    <w:name w:val="Plain Text"/>
    <w:basedOn w:val="1"/>
    <w:link w:val="56"/>
    <w:uiPriority w:val="0"/>
    <w:rPr>
      <w:rFonts w:ascii="宋体" w:hAnsi="Courier New"/>
      <w:sz w:val="21"/>
      <w:szCs w:val="20"/>
    </w:rPr>
  </w:style>
  <w:style w:type="paragraph" w:styleId="20">
    <w:name w:val="toc 8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1">
    <w:name w:val="Date"/>
    <w:basedOn w:val="1"/>
    <w:next w:val="1"/>
    <w:link w:val="57"/>
    <w:uiPriority w:val="0"/>
    <w:rPr>
      <w:rFonts w:eastAsia="黑体"/>
      <w:szCs w:val="20"/>
    </w:rPr>
  </w:style>
  <w:style w:type="paragraph" w:styleId="22">
    <w:name w:val="Balloon Text"/>
    <w:basedOn w:val="1"/>
    <w:link w:val="55"/>
    <w:semiHidden/>
    <w:uiPriority w:val="0"/>
    <w:rPr>
      <w:sz w:val="18"/>
      <w:szCs w:val="18"/>
    </w:rPr>
  </w:style>
  <w:style w:type="paragraph" w:styleId="23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48"/>
    <w:unhideWhenUsed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next w:val="1"/>
    <w:qFormat/>
    <w:uiPriority w:val="39"/>
    <w:pPr>
      <w:tabs>
        <w:tab w:val="right" w:leader="dot" w:pos="8607"/>
      </w:tabs>
      <w:spacing w:line="300" w:lineRule="auto"/>
      <w:jc w:val="both"/>
    </w:pPr>
    <w:rPr>
      <w:rFonts w:ascii="Times New Roman" w:hAnsi="Times New Roman" w:eastAsia="黑体" w:cs="Times New Roman"/>
      <w:bCs/>
      <w:caps/>
      <w:sz w:val="24"/>
      <w:szCs w:val="28"/>
      <w:lang w:val="zh-CN" w:eastAsia="zh-CN" w:bidi="ar-SA"/>
    </w:rPr>
  </w:style>
  <w:style w:type="paragraph" w:styleId="26">
    <w:name w:val="toc 4"/>
    <w:basedOn w:val="1"/>
    <w:next w:val="1"/>
    <w:semiHidden/>
    <w:uiPriority w:val="0"/>
    <w:pPr>
      <w:ind w:left="720"/>
      <w:jc w:val="left"/>
    </w:pPr>
    <w:rPr>
      <w:szCs w:val="21"/>
    </w:rPr>
  </w:style>
  <w:style w:type="paragraph" w:styleId="27">
    <w:name w:val="Subtitle"/>
    <w:next w:val="1"/>
    <w:link w:val="77"/>
    <w:qFormat/>
    <w:uiPriority w:val="11"/>
    <w:pPr>
      <w:spacing w:before="240" w:after="60" w:line="312" w:lineRule="auto"/>
      <w:jc w:val="center"/>
      <w:outlineLvl w:val="0"/>
    </w:pPr>
    <w:rPr>
      <w:rFonts w:ascii="Times New Roman" w:hAnsi="Times New Roman" w:eastAsia="黑体" w:cs="Times New Roman"/>
      <w:bCs/>
      <w:kern w:val="28"/>
      <w:sz w:val="36"/>
      <w:szCs w:val="32"/>
      <w:lang w:val="en-US" w:eastAsia="zh-CN" w:bidi="ar-SA"/>
    </w:rPr>
  </w:style>
  <w:style w:type="paragraph" w:styleId="28">
    <w:name w:val="toc 6"/>
    <w:basedOn w:val="1"/>
    <w:next w:val="1"/>
    <w:semiHidden/>
    <w:uiPriority w:val="0"/>
    <w:pPr>
      <w:ind w:left="1200"/>
      <w:jc w:val="left"/>
    </w:pPr>
    <w:rPr>
      <w:szCs w:val="21"/>
    </w:rPr>
  </w:style>
  <w:style w:type="paragraph" w:styleId="29">
    <w:name w:val="toc 2"/>
    <w:basedOn w:val="1"/>
    <w:next w:val="1"/>
    <w:qFormat/>
    <w:uiPriority w:val="39"/>
    <w:pPr>
      <w:ind w:left="240"/>
      <w:jc w:val="left"/>
    </w:pPr>
    <w:rPr>
      <w:smallCaps/>
    </w:rPr>
  </w:style>
  <w:style w:type="paragraph" w:styleId="30">
    <w:name w:val="toc 9"/>
    <w:basedOn w:val="1"/>
    <w:next w:val="1"/>
    <w:semiHidden/>
    <w:uiPriority w:val="0"/>
    <w:pPr>
      <w:ind w:left="1920"/>
      <w:jc w:val="left"/>
    </w:pPr>
    <w:rPr>
      <w:szCs w:val="21"/>
    </w:rPr>
  </w:style>
  <w:style w:type="paragraph" w:styleId="31">
    <w:name w:val="HTML Preformatted"/>
    <w:basedOn w:val="1"/>
    <w:link w:val="8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32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3">
    <w:name w:val="Title"/>
    <w:next w:val="11"/>
    <w:link w:val="61"/>
    <w:uiPriority w:val="0"/>
    <w:pPr>
      <w:keepLines/>
      <w:pageBreakBefore/>
      <w:widowControl w:val="0"/>
      <w:spacing w:before="240" w:after="120" w:line="300" w:lineRule="auto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Emphasis"/>
    <w:basedOn w:val="34"/>
    <w:qFormat/>
    <w:uiPriority w:val="20"/>
    <w:rPr>
      <w:i/>
      <w:iCs/>
    </w:rPr>
  </w:style>
  <w:style w:type="character" w:styleId="38">
    <w:name w:val="Hyperlink"/>
    <w:uiPriority w:val="99"/>
    <w:rPr>
      <w:color w:val="0000FF"/>
      <w:u w:val="single"/>
    </w:rPr>
  </w:style>
  <w:style w:type="character" w:styleId="39">
    <w:name w:val="HTML Code"/>
    <w:basedOn w:val="34"/>
    <w:unhideWhenUsed/>
    <w:uiPriority w:val="99"/>
    <w:rPr>
      <w:rFonts w:ascii="宋体" w:hAnsi="宋体" w:eastAsia="宋体" w:cs="宋体"/>
      <w:sz w:val="24"/>
      <w:szCs w:val="24"/>
    </w:rPr>
  </w:style>
  <w:style w:type="character" w:styleId="40">
    <w:name w:val="annotation reference"/>
    <w:basedOn w:val="34"/>
    <w:unhideWhenUsed/>
    <w:uiPriority w:val="99"/>
    <w:rPr>
      <w:sz w:val="21"/>
      <w:szCs w:val="21"/>
    </w:rPr>
  </w:style>
  <w:style w:type="table" w:styleId="42">
    <w:name w:val="Table Grid"/>
    <w:basedOn w:val="41"/>
    <w:uiPriority w:val="5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3">
    <w:name w:val="Light Grid Accent 2"/>
    <w:basedOn w:val="41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4">
    <w:name w:val="Light Grid Accent 3"/>
    <w:basedOn w:val="41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45">
    <w:name w:val="Light Grid Accent 6"/>
    <w:basedOn w:val="41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46">
    <w:name w:val="Medium Shading 2 Accent 3"/>
    <w:basedOn w:val="41"/>
    <w:uiPriority w:val="64"/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7">
    <w:name w:val="Medium Grid 1 Accent 3"/>
    <w:basedOn w:val="41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character" w:customStyle="1" w:styleId="48">
    <w:name w:val="页眉 Char"/>
    <w:basedOn w:val="34"/>
    <w:link w:val="24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页脚 Char"/>
    <w:basedOn w:val="34"/>
    <w:link w:val="23"/>
    <w:uiPriority w:val="99"/>
    <w:rPr>
      <w:sz w:val="18"/>
      <w:szCs w:val="18"/>
    </w:rPr>
  </w:style>
  <w:style w:type="character" w:customStyle="1" w:styleId="50">
    <w:name w:val="标题 1 Char"/>
    <w:basedOn w:val="34"/>
    <w:link w:val="2"/>
    <w:uiPriority w:val="0"/>
    <w:rPr>
      <w:rFonts w:ascii="Times New Roman" w:hAnsi="Times New Roman" w:eastAsia="黑体"/>
      <w:kern w:val="44"/>
      <w:sz w:val="36"/>
      <w:szCs w:val="36"/>
    </w:rPr>
  </w:style>
  <w:style w:type="character" w:customStyle="1" w:styleId="51">
    <w:name w:val="标题 2 Char"/>
    <w:basedOn w:val="34"/>
    <w:link w:val="4"/>
    <w:uiPriority w:val="0"/>
    <w:rPr>
      <w:rFonts w:ascii="Times New Roman" w:hAnsi="Times New Roman" w:eastAsia="黑体"/>
      <w:b/>
      <w:color w:val="2E3436" w:themeColor="text1"/>
      <w:sz w:val="30"/>
      <w:szCs w:val="32"/>
    </w:rPr>
  </w:style>
  <w:style w:type="character" w:customStyle="1" w:styleId="52">
    <w:name w:val="标题 3 Char"/>
    <w:basedOn w:val="34"/>
    <w:link w:val="5"/>
    <w:uiPriority w:val="0"/>
    <w:rPr>
      <w:rFonts w:ascii="Times New Roman" w:hAnsi="Times New Roman" w:eastAsia="黑体"/>
      <w:b/>
      <w:sz w:val="28"/>
      <w:szCs w:val="28"/>
      <w:lang w:val="zh-CN"/>
    </w:rPr>
  </w:style>
  <w:style w:type="character" w:customStyle="1" w:styleId="53">
    <w:name w:val="标题 4 Char"/>
    <w:basedOn w:val="34"/>
    <w:link w:val="6"/>
    <w:uiPriority w:val="0"/>
    <w:rPr>
      <w:rFonts w:ascii="Times New Roman" w:hAnsi="Times New Roman"/>
      <w:kern w:val="2"/>
      <w:sz w:val="24"/>
      <w:szCs w:val="24"/>
    </w:rPr>
  </w:style>
  <w:style w:type="character" w:customStyle="1" w:styleId="54">
    <w:name w:val="标题 5 Char"/>
    <w:basedOn w:val="34"/>
    <w:link w:val="7"/>
    <w:semiHidden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55">
    <w:name w:val="批注框文本 Char"/>
    <w:basedOn w:val="34"/>
    <w:link w:val="22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6">
    <w:name w:val="纯文本 Char"/>
    <w:basedOn w:val="34"/>
    <w:link w:val="19"/>
    <w:uiPriority w:val="0"/>
    <w:rPr>
      <w:rFonts w:ascii="宋体" w:hAnsi="Courier New" w:eastAsia="宋体" w:cs="Times New Roman"/>
      <w:szCs w:val="20"/>
    </w:rPr>
  </w:style>
  <w:style w:type="character" w:customStyle="1" w:styleId="57">
    <w:name w:val="日期 Char"/>
    <w:basedOn w:val="34"/>
    <w:link w:val="21"/>
    <w:uiPriority w:val="0"/>
    <w:rPr>
      <w:rFonts w:ascii="Times New Roman" w:hAnsi="Times New Roman" w:eastAsia="黑体" w:cs="Times New Roman"/>
      <w:sz w:val="24"/>
      <w:szCs w:val="20"/>
    </w:rPr>
  </w:style>
  <w:style w:type="character" w:customStyle="1" w:styleId="58">
    <w:name w:val="正文文本 Char"/>
    <w:basedOn w:val="34"/>
    <w:link w:val="15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59">
    <w:name w:val="正文首行缩进 Char"/>
    <w:basedOn w:val="58"/>
    <w:link w:val="11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60">
    <w:name w:val="正文文本缩进 Char"/>
    <w:basedOn w:val="34"/>
    <w:link w:val="16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标题 Char"/>
    <w:basedOn w:val="34"/>
    <w:link w:val="33"/>
    <w:uiPriority w:val="0"/>
    <w:rPr>
      <w:rFonts w:ascii="Times New Roman" w:hAnsi="Times New Roman" w:eastAsia="黑体"/>
      <w:b/>
      <w:kern w:val="2"/>
      <w:sz w:val="36"/>
      <w:lang w:val="en-US" w:eastAsia="zh-CN" w:bidi="ar-SA"/>
    </w:rPr>
  </w:style>
  <w:style w:type="paragraph" w:customStyle="1" w:styleId="62">
    <w:name w:val="样式3"/>
    <w:basedOn w:val="1"/>
    <w:uiPriority w:val="0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63">
    <w:name w:val="long_text1"/>
    <w:uiPriority w:val="0"/>
    <w:rPr>
      <w:sz w:val="20"/>
      <w:szCs w:val="20"/>
    </w:rPr>
  </w:style>
  <w:style w:type="paragraph" w:customStyle="1" w:styleId="64">
    <w:name w:val="cgipage_prereview"/>
    <w:basedOn w:val="1"/>
    <w:uiPriority w:val="0"/>
    <w:pPr>
      <w:widowControl/>
      <w:spacing w:before="100" w:beforeAutospacing="1" w:after="100" w:afterAutospacing="1"/>
      <w:jc w:val="left"/>
    </w:pPr>
    <w:rPr>
      <w:rFonts w:ascii="Courier" w:hAnsi="Courier" w:cs="宋体"/>
      <w:color w:val="F00000"/>
      <w:kern w:val="0"/>
    </w:rPr>
  </w:style>
  <w:style w:type="paragraph" w:customStyle="1" w:styleId="65">
    <w:name w:val="bullet list"/>
    <w:basedOn w:val="15"/>
    <w:uiPriority w:val="0"/>
    <w:pPr>
      <w:widowControl/>
      <w:numPr>
        <w:ilvl w:val="0"/>
        <w:numId w:val="2"/>
      </w:numPr>
      <w:tabs>
        <w:tab w:val="left" w:pos="420"/>
      </w:tabs>
      <w:spacing w:line="228" w:lineRule="auto"/>
      <w:ind w:left="420" w:hanging="420"/>
    </w:pPr>
    <w:rPr>
      <w:spacing w:val="-1"/>
      <w:kern w:val="0"/>
      <w:sz w:val="20"/>
      <w:szCs w:val="20"/>
      <w:lang w:eastAsia="en-US"/>
    </w:rPr>
  </w:style>
  <w:style w:type="paragraph" w:customStyle="1" w:styleId="66">
    <w:name w:val="figure caption"/>
    <w:uiPriority w:val="0"/>
    <w:pPr>
      <w:numPr>
        <w:ilvl w:val="0"/>
        <w:numId w:val="3"/>
      </w:numPr>
      <w:spacing w:before="80" w:after="200" w:line="300" w:lineRule="auto"/>
      <w:jc w:val="center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character" w:customStyle="1" w:styleId="67">
    <w:name w:val="short_text"/>
    <w:uiPriority w:val="0"/>
    <w:rPr>
      <w:rFonts w:cs="Times New Roman"/>
    </w:rPr>
  </w:style>
  <w:style w:type="paragraph" w:customStyle="1" w:styleId="68">
    <w:name w:val="TOC Heading"/>
    <w:basedOn w:val="2"/>
    <w:next w:val="1"/>
    <w:unhideWhenUsed/>
    <w:qFormat/>
    <w:uiPriority w:val="39"/>
    <w:pPr>
      <w:widowControl/>
      <w:adjustRightInd/>
      <w:snapToGrid/>
      <w:spacing w:before="480" w:after="0" w:line="276" w:lineRule="auto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paragraph" w:customStyle="1" w:styleId="69">
    <w:name w:val="List Paragraph"/>
    <w:basedOn w:val="1"/>
    <w:qFormat/>
    <w:uiPriority w:val="34"/>
    <w:pPr>
      <w:ind w:firstLine="420" w:firstLineChars="200"/>
    </w:pPr>
  </w:style>
  <w:style w:type="paragraph" w:customStyle="1" w:styleId="70">
    <w:name w:val="图表标题"/>
    <w:qFormat/>
    <w:uiPriority w:val="0"/>
    <w:pPr>
      <w:snapToGrid w:val="0"/>
      <w:spacing w:line="360" w:lineRule="exact"/>
      <w:jc w:val="center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character" w:customStyle="1" w:styleId="71">
    <w:name w:val="datatitle1"/>
    <w:uiPriority w:val="0"/>
    <w:rPr>
      <w:b/>
      <w:bCs/>
      <w:color w:val="10619F"/>
      <w:sz w:val="21"/>
      <w:szCs w:val="21"/>
    </w:rPr>
  </w:style>
  <w:style w:type="paragraph" w:customStyle="1" w:styleId="72">
    <w:name w:val="MTDisplayEquation"/>
    <w:basedOn w:val="1"/>
    <w:link w:val="73"/>
    <w:uiPriority w:val="0"/>
    <w:pPr>
      <w:tabs>
        <w:tab w:val="center" w:pos="4320"/>
      </w:tabs>
      <w:wordWrap w:val="0"/>
      <w:adjustRightInd w:val="0"/>
      <w:snapToGrid w:val="0"/>
    </w:pPr>
    <w:rPr>
      <w:rFonts w:ascii="宋体" w:hAnsi="宋体"/>
      <w:szCs w:val="21"/>
    </w:rPr>
  </w:style>
  <w:style w:type="character" w:customStyle="1" w:styleId="73">
    <w:name w:val="MTDisplayEquation Char"/>
    <w:basedOn w:val="34"/>
    <w:link w:val="72"/>
    <w:uiPriority w:val="0"/>
    <w:rPr>
      <w:rFonts w:ascii="宋体" w:hAnsi="宋体" w:eastAsia="宋体" w:cs="Times New Roman"/>
      <w:sz w:val="24"/>
      <w:szCs w:val="21"/>
    </w:rPr>
  </w:style>
  <w:style w:type="character" w:customStyle="1" w:styleId="74">
    <w:name w:val="文档结构图 Char"/>
    <w:basedOn w:val="34"/>
    <w:link w:val="14"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75">
    <w:name w:val="批注文字 Char"/>
    <w:basedOn w:val="34"/>
    <w:link w:val="9"/>
    <w:uiPriority w:val="0"/>
    <w:rPr>
      <w:rFonts w:ascii="宋体" w:hAnsi="Times New Roman"/>
    </w:rPr>
  </w:style>
  <w:style w:type="character" w:customStyle="1" w:styleId="76">
    <w:name w:val="批注主题 Char"/>
    <w:basedOn w:val="75"/>
    <w:link w:val="8"/>
    <w:semiHidden/>
    <w:uiPriority w:val="99"/>
    <w:rPr>
      <w:rFonts w:ascii="Times New Roman" w:hAnsi="Times New Roman"/>
      <w:b/>
      <w:bCs/>
      <w:kern w:val="2"/>
      <w:sz w:val="24"/>
      <w:szCs w:val="24"/>
    </w:rPr>
  </w:style>
  <w:style w:type="character" w:customStyle="1" w:styleId="77">
    <w:name w:val="副标题 Char"/>
    <w:basedOn w:val="34"/>
    <w:link w:val="27"/>
    <w:uiPriority w:val="11"/>
    <w:rPr>
      <w:rFonts w:ascii="Times New Roman" w:hAnsi="Times New Roman" w:eastAsia="黑体"/>
      <w:bCs/>
      <w:kern w:val="28"/>
      <w:sz w:val="36"/>
      <w:szCs w:val="32"/>
      <w:lang w:val="en-US" w:eastAsia="zh-CN" w:bidi="ar-SA"/>
    </w:rPr>
  </w:style>
  <w:style w:type="paragraph" w:customStyle="1" w:styleId="78">
    <w:name w:val="补充小字"/>
    <w:uiPriority w:val="0"/>
    <w:pPr>
      <w:spacing w:line="360" w:lineRule="exact"/>
    </w:pPr>
    <w:rPr>
      <w:rFonts w:ascii="Times New Roman" w:hAnsi="Times New Roman" w:eastAsia="宋体" w:cs="Times New Roman"/>
      <w:kern w:val="2"/>
      <w:sz w:val="2"/>
      <w:szCs w:val="2"/>
      <w:lang w:val="zh-CN" w:eastAsia="zh-CN" w:bidi="ar-SA"/>
    </w:rPr>
  </w:style>
  <w:style w:type="character" w:customStyle="1" w:styleId="79">
    <w:name w:val="表格正文"/>
    <w:basedOn w:val="34"/>
    <w:qFormat/>
    <w:uiPriority w:val="1"/>
    <w:rPr>
      <w:rFonts w:ascii="Times New Roman" w:hAnsi="Times New Roman" w:eastAsia="宋体" w:cs="宋体"/>
      <w:color w:val="000000"/>
      <w:kern w:val="0"/>
      <w:sz w:val="21"/>
      <w:szCs w:val="22"/>
    </w:rPr>
  </w:style>
  <w:style w:type="paragraph" w:customStyle="1" w:styleId="80">
    <w:name w:val="大标题"/>
    <w:next w:val="3"/>
    <w:qFormat/>
    <w:uiPriority w:val="0"/>
    <w:pPr>
      <w:spacing w:beforeLines="100" w:afterLines="100"/>
      <w:jc w:val="center"/>
    </w:pPr>
    <w:rPr>
      <w:rFonts w:ascii="Times New Roman" w:hAnsi="Times New Roman" w:eastAsia="宋体" w:cs="Times New Roman"/>
      <w:b/>
      <w:kern w:val="2"/>
      <w:sz w:val="44"/>
      <w:szCs w:val="24"/>
      <w:lang w:val="en-US" w:eastAsia="zh-CN" w:bidi="ar-SA"/>
    </w:rPr>
  </w:style>
  <w:style w:type="paragraph" w:customStyle="1" w:styleId="81">
    <w:name w:val="样式1"/>
    <w:basedOn w:val="5"/>
    <w:uiPriority w:val="0"/>
    <w:pPr>
      <w:widowControl/>
      <w:tabs>
        <w:tab w:val="left" w:pos="-720"/>
      </w:tabs>
      <w:suppressAutoHyphens/>
      <w:overflowPunct w:val="0"/>
      <w:autoSpaceDE w:val="0"/>
      <w:autoSpaceDN w:val="0"/>
      <w:snapToGrid/>
      <w:spacing w:beforeLines="0" w:afterLines="0" w:line="240" w:lineRule="auto"/>
      <w:jc w:val="left"/>
      <w:textAlignment w:val="baseline"/>
      <w:outlineLvl w:val="9"/>
    </w:pPr>
    <w:rPr>
      <w:rFonts w:ascii="Arial" w:hAnsi="ZapfHumnst BT"/>
      <w:b w:val="0"/>
      <w:spacing w:val="-2"/>
      <w:sz w:val="22"/>
      <w:szCs w:val="20"/>
      <w:lang w:val="en-AU"/>
    </w:rPr>
  </w:style>
  <w:style w:type="paragraph" w:customStyle="1" w:styleId="82">
    <w:name w:val="标题1"/>
    <w:basedOn w:val="1"/>
    <w:uiPriority w:val="0"/>
    <w:pPr>
      <w:spacing w:line="240" w:lineRule="auto"/>
    </w:pPr>
    <w:rPr>
      <w:rFonts w:asciiTheme="minorHAnsi" w:hAnsiTheme="minorHAnsi" w:eastAsiaTheme="minorEastAsia" w:cstheme="minorBidi"/>
      <w:szCs w:val="22"/>
    </w:rPr>
  </w:style>
  <w:style w:type="paragraph" w:customStyle="1" w:styleId="83">
    <w:name w:val="图片"/>
    <w:basedOn w:val="1"/>
    <w:uiPriority w:val="0"/>
    <w:pPr>
      <w:spacing w:line="360" w:lineRule="auto"/>
      <w:jc w:val="center"/>
    </w:pPr>
    <w:rPr>
      <w:rFonts w:hAnsi="Arial"/>
      <w:color w:val="000000"/>
      <w:sz w:val="18"/>
    </w:rPr>
  </w:style>
  <w:style w:type="character" w:customStyle="1" w:styleId="84">
    <w:name w:val="HTML 预设格式 Char"/>
    <w:basedOn w:val="34"/>
    <w:link w:val="31"/>
    <w:uiPriority w:val="99"/>
    <w:rPr>
      <w:rFonts w:ascii="宋体" w:hAnsi="宋体" w:cs="宋体"/>
      <w:sz w:val="24"/>
      <w:szCs w:val="24"/>
    </w:rPr>
  </w:style>
  <w:style w:type="character" w:customStyle="1" w:styleId="85">
    <w:name w:val="sig-paren"/>
    <w:basedOn w:val="34"/>
    <w:uiPriority w:val="0"/>
  </w:style>
  <w:style w:type="table" w:customStyle="1" w:styleId="86">
    <w:name w:val="浅色网格 - 强调文字颜色 11"/>
    <w:basedOn w:val="41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87">
    <w:name w:val="gr"/>
    <w:basedOn w:val="34"/>
    <w:uiPriority w:val="0"/>
  </w:style>
  <w:style w:type="character" w:customStyle="1" w:styleId="88">
    <w:name w:val="n"/>
    <w:basedOn w:val="34"/>
    <w:uiPriority w:val="0"/>
  </w:style>
  <w:style w:type="character" w:customStyle="1" w:styleId="89">
    <w:name w:val="yiyi-st"/>
    <w:basedOn w:val="34"/>
    <w:uiPriority w:val="0"/>
  </w:style>
  <w:style w:type="character" w:customStyle="1" w:styleId="90">
    <w:name w:val="apple-converted-space"/>
    <w:basedOn w:val="34"/>
    <w:uiPriority w:val="0"/>
  </w:style>
  <w:style w:type="character" w:customStyle="1" w:styleId="91">
    <w:name w:val="pre"/>
    <w:basedOn w:val="34"/>
    <w:uiPriority w:val="0"/>
  </w:style>
  <w:style w:type="character" w:customStyle="1" w:styleId="92">
    <w:name w:val="copybutton"/>
    <w:basedOn w:val="34"/>
    <w:uiPriority w:val="0"/>
  </w:style>
  <w:style w:type="character" w:customStyle="1" w:styleId="93">
    <w:name w:val="gp"/>
    <w:basedOn w:val="34"/>
    <w:uiPriority w:val="0"/>
  </w:style>
  <w:style w:type="character" w:customStyle="1" w:styleId="94">
    <w:name w:val="k"/>
    <w:basedOn w:val="34"/>
    <w:uiPriority w:val="0"/>
  </w:style>
  <w:style w:type="character" w:customStyle="1" w:styleId="95">
    <w:name w:val="ow"/>
    <w:basedOn w:val="34"/>
    <w:uiPriority w:val="0"/>
  </w:style>
  <w:style w:type="character" w:customStyle="1" w:styleId="96">
    <w:name w:val="p"/>
    <w:basedOn w:val="34"/>
    <w:uiPriority w:val="0"/>
  </w:style>
  <w:style w:type="character" w:customStyle="1" w:styleId="97">
    <w:name w:val="nb"/>
    <w:basedOn w:val="34"/>
    <w:uiPriority w:val="0"/>
  </w:style>
  <w:style w:type="character" w:customStyle="1" w:styleId="98">
    <w:name w:val="o"/>
    <w:basedOn w:val="34"/>
    <w:uiPriority w:val="0"/>
  </w:style>
  <w:style w:type="character" w:customStyle="1" w:styleId="99">
    <w:name w:val="s1"/>
    <w:basedOn w:val="34"/>
    <w:uiPriority w:val="0"/>
  </w:style>
  <w:style w:type="character" w:customStyle="1" w:styleId="100">
    <w:name w:val="se"/>
    <w:basedOn w:val="34"/>
    <w:uiPriority w:val="0"/>
  </w:style>
  <w:style w:type="character" w:customStyle="1" w:styleId="101">
    <w:name w:val="go"/>
    <w:basedOn w:val="34"/>
    <w:uiPriority w:val="0"/>
  </w:style>
  <w:style w:type="character" w:customStyle="1" w:styleId="102">
    <w:name w:val="xref"/>
    <w:basedOn w:val="34"/>
    <w:uiPriority w:val="0"/>
  </w:style>
  <w:style w:type="character" w:customStyle="1" w:styleId="103">
    <w:name w:val="mi"/>
    <w:basedOn w:val="34"/>
    <w:uiPriority w:val="0"/>
  </w:style>
  <w:style w:type="character" w:customStyle="1" w:styleId="104">
    <w:name w:val="c1"/>
    <w:basedOn w:val="34"/>
    <w:uiPriority w:val="0"/>
  </w:style>
  <w:style w:type="character" w:customStyle="1" w:styleId="105">
    <w:name w:val="gt"/>
    <w:basedOn w:val="34"/>
    <w:uiPriority w:val="0"/>
  </w:style>
  <w:style w:type="character" w:customStyle="1" w:styleId="106">
    <w:name w:val="m"/>
    <w:basedOn w:val="34"/>
    <w:uiPriority w:val="0"/>
  </w:style>
  <w:style w:type="character" w:customStyle="1" w:styleId="107">
    <w:name w:val="token"/>
    <w:basedOn w:val="34"/>
    <w:uiPriority w:val="0"/>
  </w:style>
  <w:style w:type="character" w:customStyle="1" w:styleId="108">
    <w:name w:val="pln"/>
    <w:basedOn w:val="34"/>
    <w:uiPriority w:val="0"/>
  </w:style>
  <w:style w:type="character" w:customStyle="1" w:styleId="109">
    <w:name w:val="pun"/>
    <w:basedOn w:val="34"/>
    <w:uiPriority w:val="0"/>
  </w:style>
  <w:style w:type="character" w:customStyle="1" w:styleId="110">
    <w:name w:val="引用1"/>
    <w:basedOn w:val="34"/>
    <w:uiPriority w:val="0"/>
  </w:style>
  <w:style w:type="paragraph" w:customStyle="1" w:styleId="111">
    <w:name w:val="标题3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112">
    <w:name w:val="firstterm"/>
    <w:basedOn w:val="34"/>
    <w:uiPriority w:val="0"/>
  </w:style>
  <w:style w:type="character" w:customStyle="1" w:styleId="113">
    <w:name w:val="operator"/>
    <w:basedOn w:val="34"/>
    <w:uiPriority w:val="0"/>
  </w:style>
  <w:style w:type="character" w:customStyle="1" w:styleId="114">
    <w:name w:val="keyword"/>
    <w:basedOn w:val="34"/>
    <w:uiPriority w:val="0"/>
  </w:style>
  <w:style w:type="character" w:customStyle="1" w:styleId="115">
    <w:name w:val="string"/>
    <w:basedOn w:val="3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27257\Desktop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Company>Lenovo (Beijing) Limited</Company>
  <Pages>1</Pages>
  <Words>599</Words>
  <Characters>3418</Characters>
  <Lines>28</Lines>
  <Paragraphs>8</Paragraphs>
  <TotalTime>0</TotalTime>
  <ScaleCrop>false</ScaleCrop>
  <LinksUpToDate>false</LinksUpToDate>
  <CharactersWithSpaces>4009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2016-07-12T10:56:00Z</dcterms:created>
  <dc:creator>陈卓</dc:creator>
  <dc:description>NE.Ref</dc:description>
  <cp:lastModifiedBy>root</cp:lastModifiedBy>
  <cp:lastPrinted>2014-02-02T14:42:00Z</cp:lastPrinted>
  <dcterms:modified xsi:type="dcterms:W3CDTF">2018-07-16T20:59:42Z</dcterms:modified>
  <cp:revision>1755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2052-10.1.0.5672</vt:lpwstr>
  </property>
</Properties>
</file>